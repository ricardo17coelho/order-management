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D6896" w14:textId="77777777" w:rsidR="0031745F" w:rsidRDefault="0007793F" w:rsidP="00590824">
      <w:pPr>
        <w:tabs>
          <w:tab w:val="left" w:pos="2410"/>
        </w:tabs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43B969A" wp14:editId="0D0D8051">
            <wp:simplePos x="0" y="0"/>
            <wp:positionH relativeFrom="page">
              <wp:align>right</wp:align>
            </wp:positionH>
            <wp:positionV relativeFrom="paragraph">
              <wp:posOffset>-1086407</wp:posOffset>
            </wp:positionV>
            <wp:extent cx="7557796" cy="11003280"/>
            <wp:effectExtent l="0" t="0" r="5080" b="762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bw-cov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796" cy="1100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475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006C41" wp14:editId="5D45E8BB">
                <wp:simplePos x="0" y="0"/>
                <wp:positionH relativeFrom="margin">
                  <wp:posOffset>-486327</wp:posOffset>
                </wp:positionH>
                <wp:positionV relativeFrom="paragraph">
                  <wp:posOffset>1318619</wp:posOffset>
                </wp:positionV>
                <wp:extent cx="6631388" cy="1828800"/>
                <wp:effectExtent l="0" t="0" r="0" b="127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1388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862198" w14:textId="5F7714D1" w:rsidR="006411AE" w:rsidRDefault="006411AE" w:rsidP="006411A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Arbeitsjournal</w:t>
                            </w:r>
                          </w:p>
                          <w:p w14:paraId="00C39EE3" w14:textId="77777777" w:rsidR="006411AE" w:rsidRPr="00923018" w:rsidRDefault="006411AE" w:rsidP="006411A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3018">
                              <w:rPr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Order-Management</w:t>
                            </w:r>
                          </w:p>
                          <w:p w14:paraId="6BB315B2" w14:textId="77777777" w:rsidR="006411AE" w:rsidRPr="00923018" w:rsidRDefault="006411AE" w:rsidP="006411AE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3018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Raphael Wirth &amp; Ricardo Coelho</w:t>
                            </w:r>
                          </w:p>
                          <w:p w14:paraId="348F6AD3" w14:textId="5B4D38BA" w:rsidR="00BE475B" w:rsidRPr="00BE475B" w:rsidRDefault="00BE475B" w:rsidP="00BE475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A006C41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-38.3pt;margin-top:103.85pt;width:522.15pt;height:2in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" filled="f" stroked="f">
                <v:textbox style="mso-fit-shape-to-text:t">
                  <w:txbxContent>
                    <w:p w14:paraId="3C862198" w14:textId="5F7714D1" w:rsidR="006411AE" w:rsidRDefault="006411AE" w:rsidP="006411A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Arbeitsjournal</w:t>
                      </w:r>
                    </w:p>
                    <w:p w14:paraId="00C39EE3" w14:textId="77777777" w:rsidR="006411AE" w:rsidRPr="00923018" w:rsidRDefault="006411AE" w:rsidP="006411A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3018">
                        <w:rPr>
                          <w:b/>
                          <w:bCs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Order-Management</w:t>
                      </w:r>
                    </w:p>
                    <w:p w14:paraId="6BB315B2" w14:textId="77777777" w:rsidR="006411AE" w:rsidRPr="00923018" w:rsidRDefault="006411AE" w:rsidP="006411AE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3018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Raphael Wirth &amp; Ricardo Coelho</w:t>
                      </w:r>
                    </w:p>
                    <w:p w14:paraId="348F6AD3" w14:textId="5B4D38BA" w:rsidR="00BE475B" w:rsidRPr="00BE475B" w:rsidRDefault="00BE475B" w:rsidP="00BE475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91E8C8" w14:textId="77777777" w:rsidR="0031745F" w:rsidRDefault="0031745F" w:rsidP="00590824">
      <w:pPr>
        <w:tabs>
          <w:tab w:val="left" w:pos="2410"/>
        </w:tabs>
        <w:sectPr w:rsidR="0031745F" w:rsidSect="0007793F">
          <w:headerReference w:type="default" r:id="rId9"/>
          <w:pgSz w:w="11906" w:h="16838"/>
          <w:pgMar w:top="1417" w:right="1417" w:bottom="1134" w:left="1417" w:header="708" w:footer="708" w:gutter="0"/>
          <w:pgNumType w:start="0"/>
          <w:cols w:space="708"/>
          <w:titlePg/>
          <w:docGrid w:linePitch="360"/>
        </w:sectPr>
      </w:pPr>
    </w:p>
    <w:sdt>
      <w:sdtPr>
        <w:rPr>
          <w:rFonts w:ascii="Arial" w:eastAsiaTheme="minorHAnsi" w:hAnsi="Arial" w:cstheme="minorBidi"/>
          <w:color w:val="auto"/>
          <w:sz w:val="22"/>
          <w:szCs w:val="22"/>
          <w:lang w:val="de-DE" w:eastAsia="en-US"/>
        </w:rPr>
        <w:id w:val="19306103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9C1387" w14:textId="77777777" w:rsidR="00590824" w:rsidRDefault="00590824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7F43FAE8" w14:textId="6E7D2BF1" w:rsidR="00C237D2" w:rsidRDefault="00590824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312269" w:history="1">
            <w:r w:rsidR="00C237D2" w:rsidRPr="008504CC">
              <w:rPr>
                <w:rStyle w:val="Hyperlink"/>
                <w:noProof/>
              </w:rPr>
              <w:t>1</w:t>
            </w:r>
            <w:r w:rsidR="00C237D2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C237D2" w:rsidRPr="008504CC">
              <w:rPr>
                <w:rStyle w:val="Hyperlink"/>
                <w:noProof/>
              </w:rPr>
              <w:t>Commits</w:t>
            </w:r>
            <w:r w:rsidR="00C237D2">
              <w:rPr>
                <w:noProof/>
                <w:webHidden/>
              </w:rPr>
              <w:tab/>
            </w:r>
            <w:r w:rsidR="00C237D2">
              <w:rPr>
                <w:noProof/>
                <w:webHidden/>
              </w:rPr>
              <w:fldChar w:fldCharType="begin"/>
            </w:r>
            <w:r w:rsidR="00C237D2">
              <w:rPr>
                <w:noProof/>
                <w:webHidden/>
              </w:rPr>
              <w:instrText xml:space="preserve"> PAGEREF _Toc65312269 \h </w:instrText>
            </w:r>
            <w:r w:rsidR="00C237D2">
              <w:rPr>
                <w:noProof/>
                <w:webHidden/>
              </w:rPr>
            </w:r>
            <w:r w:rsidR="00C237D2">
              <w:rPr>
                <w:noProof/>
                <w:webHidden/>
              </w:rPr>
              <w:fldChar w:fldCharType="separate"/>
            </w:r>
            <w:r w:rsidR="00C237D2">
              <w:rPr>
                <w:noProof/>
                <w:webHidden/>
              </w:rPr>
              <w:t>III</w:t>
            </w:r>
            <w:r w:rsidR="00C237D2">
              <w:rPr>
                <w:noProof/>
                <w:webHidden/>
              </w:rPr>
              <w:fldChar w:fldCharType="end"/>
            </w:r>
          </w:hyperlink>
        </w:p>
        <w:p w14:paraId="6DFD93DC" w14:textId="00A09C8B" w:rsidR="00C237D2" w:rsidRDefault="00C237D2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5312270" w:history="1">
            <w:r w:rsidRPr="008504CC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8504CC">
              <w:rPr>
                <w:rStyle w:val="Hyperlink"/>
                <w:noProof/>
              </w:rPr>
              <w:t>commit 54105a63d94a4828ecd41556608c72ec7863b274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_Toc65312270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E493F" w14:textId="444FE120" w:rsidR="00C237D2" w:rsidRDefault="00C237D2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5312271" w:history="1">
            <w:r w:rsidRPr="008504CC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8504CC">
              <w:rPr>
                <w:rStyle w:val="Hyperlink"/>
                <w:noProof/>
              </w:rPr>
              <w:t>commit 64818c55697a370be74d36be4fd0f08302aaa732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_Toc65312271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CC623" w14:textId="50137B29" w:rsidR="00C237D2" w:rsidRDefault="00C237D2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5312272" w:history="1">
            <w:r w:rsidRPr="008504CC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8504CC">
              <w:rPr>
                <w:rStyle w:val="Hyperlink"/>
                <w:noProof/>
              </w:rPr>
              <w:t>commit 7063c5945c1ad18e54022bc09d002c4fd505c7dc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_Toc65312272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9F4CB" w14:textId="4EA670EE" w:rsidR="00C237D2" w:rsidRDefault="00C237D2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5312273" w:history="1">
            <w:r w:rsidRPr="008504CC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8504CC">
              <w:rPr>
                <w:rStyle w:val="Hyperlink"/>
                <w:noProof/>
              </w:rPr>
              <w:t>commit 5ae9e21153bef1baecc5e3cca45e47dd600f62d0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_Toc65312273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105E9" w14:textId="4D2C044B" w:rsidR="00C237D2" w:rsidRDefault="00C237D2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5312274" w:history="1">
            <w:r w:rsidRPr="008504CC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8504CC">
              <w:rPr>
                <w:rStyle w:val="Hyperlink"/>
                <w:noProof/>
              </w:rPr>
              <w:t>commit fe905584d043a2efad711afecc68977c895435f1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_Toc65312274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C805A" w14:textId="6A47EA41" w:rsidR="00C237D2" w:rsidRDefault="00C237D2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5312275" w:history="1">
            <w:r w:rsidRPr="008504CC">
              <w:rPr>
                <w:rStyle w:val="Hyperlink"/>
                <w:noProof/>
              </w:rPr>
              <w:t>1.6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8504CC">
              <w:rPr>
                <w:rStyle w:val="Hyperlink"/>
                <w:noProof/>
              </w:rPr>
              <w:t>commit f02afec501b2333a38f2c357ce92296bc7ebf4b7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_Toc65312275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4EC31" w14:textId="1A1BBA97" w:rsidR="00C237D2" w:rsidRDefault="00C237D2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5312276" w:history="1">
            <w:r w:rsidRPr="008504CC">
              <w:rPr>
                <w:rStyle w:val="Hyperlink"/>
                <w:noProof/>
              </w:rPr>
              <w:t>1.7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8504CC">
              <w:rPr>
                <w:rStyle w:val="Hyperlink"/>
                <w:noProof/>
              </w:rPr>
              <w:t>commit 5198f8d3dcede8186f9ab6cc2974e56c48e9bc2f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_Toc65312276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5D211" w14:textId="47D4ADC6" w:rsidR="00C237D2" w:rsidRDefault="00C237D2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5312277" w:history="1">
            <w:r w:rsidRPr="008504CC">
              <w:rPr>
                <w:rStyle w:val="Hyperlink"/>
                <w:noProof/>
              </w:rPr>
              <w:t>1.8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8504CC">
              <w:rPr>
                <w:rStyle w:val="Hyperlink"/>
                <w:noProof/>
              </w:rPr>
              <w:t>commit 9ff495febf1dfde394440e44577f6353761b51b7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_Toc65312277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8ADD8" w14:textId="52B8A9DC" w:rsidR="00C237D2" w:rsidRDefault="00C237D2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5312278" w:history="1">
            <w:r w:rsidRPr="008504CC">
              <w:rPr>
                <w:rStyle w:val="Hyperlink"/>
                <w:noProof/>
              </w:rPr>
              <w:t>1.9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8504CC">
              <w:rPr>
                <w:rStyle w:val="Hyperlink"/>
                <w:noProof/>
              </w:rPr>
              <w:t>commit 15a44eb5bc03b8c8adfc70fbee45df1b849b227d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_Toc65312278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1FEE0" w14:textId="75FFA6FF" w:rsidR="00C237D2" w:rsidRDefault="00C237D2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5312279" w:history="1">
            <w:r w:rsidRPr="008504CC">
              <w:rPr>
                <w:rStyle w:val="Hyperlink"/>
                <w:noProof/>
              </w:rPr>
              <w:t>1.10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8504CC">
              <w:rPr>
                <w:rStyle w:val="Hyperlink"/>
                <w:noProof/>
              </w:rPr>
              <w:t>commit bfbf920701fb77bb3473de3ad00beaa8f34c0a48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_Toc65312279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BB530" w14:textId="0A7935FB" w:rsidR="00C237D2" w:rsidRDefault="00C237D2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5312280" w:history="1">
            <w:r w:rsidRPr="008504CC">
              <w:rPr>
                <w:rStyle w:val="Hyperlink"/>
                <w:noProof/>
              </w:rPr>
              <w:t>1.11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8504CC">
              <w:rPr>
                <w:rStyle w:val="Hyperlink"/>
                <w:noProof/>
              </w:rPr>
              <w:t>commit 48cb79737d6cee113d32c515d5b3cb2883ecf228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_Toc65312280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2B5CC" w14:textId="48782538" w:rsidR="00C237D2" w:rsidRDefault="00C237D2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5312281" w:history="1">
            <w:r w:rsidRPr="008504CC">
              <w:rPr>
                <w:rStyle w:val="Hyperlink"/>
                <w:noProof/>
              </w:rPr>
              <w:t>1.12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8504CC">
              <w:rPr>
                <w:rStyle w:val="Hyperlink"/>
                <w:noProof/>
              </w:rPr>
              <w:t>commit 4d022ba6912e888abd0c188fef48b109b5ce0c10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_Toc65312281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53843" w14:textId="325C5143" w:rsidR="00C237D2" w:rsidRDefault="00C237D2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5312282" w:history="1">
            <w:r w:rsidRPr="008504CC">
              <w:rPr>
                <w:rStyle w:val="Hyperlink"/>
                <w:noProof/>
              </w:rPr>
              <w:t>1.13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8504CC">
              <w:rPr>
                <w:rStyle w:val="Hyperlink"/>
                <w:noProof/>
              </w:rPr>
              <w:t>commit 487f772a5813d738ea76039ba9f260b4ce38de2e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_Toc65312282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C446C" w14:textId="0B9B376A" w:rsidR="00C237D2" w:rsidRDefault="00C237D2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5312283" w:history="1">
            <w:r w:rsidRPr="008504CC">
              <w:rPr>
                <w:rStyle w:val="Hyperlink"/>
                <w:noProof/>
              </w:rPr>
              <w:t>1.14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8504CC">
              <w:rPr>
                <w:rStyle w:val="Hyperlink"/>
                <w:noProof/>
              </w:rPr>
              <w:t>commit 7337dbd7e30d0842b55c3d5432c3a79d6934d63d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_Toc65312283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9B429" w14:textId="179A11B3" w:rsidR="00C237D2" w:rsidRDefault="00C237D2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5312284" w:history="1">
            <w:r w:rsidRPr="008504CC">
              <w:rPr>
                <w:rStyle w:val="Hyperlink"/>
                <w:noProof/>
              </w:rPr>
              <w:t>1.15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8504CC">
              <w:rPr>
                <w:rStyle w:val="Hyperlink"/>
                <w:noProof/>
              </w:rPr>
              <w:t>commit 5f3501a5843cf6c627ebe19a9a0d84ba84eb423f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_Toc65312284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142F7" w14:textId="51F30378" w:rsidR="00C237D2" w:rsidRDefault="00C237D2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5312285" w:history="1">
            <w:r w:rsidRPr="008504CC">
              <w:rPr>
                <w:rStyle w:val="Hyperlink"/>
                <w:noProof/>
              </w:rPr>
              <w:t>1.16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8504CC">
              <w:rPr>
                <w:rStyle w:val="Hyperlink"/>
                <w:noProof/>
              </w:rPr>
              <w:t>commit 8de31ef6d6862f597a71c199e5332135bc8f5706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_Toc65312285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2CECE" w14:textId="1F69DECF" w:rsidR="00C237D2" w:rsidRDefault="00C237D2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5312286" w:history="1">
            <w:r w:rsidRPr="008504CC">
              <w:rPr>
                <w:rStyle w:val="Hyperlink"/>
                <w:noProof/>
              </w:rPr>
              <w:t>1.17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8504CC">
              <w:rPr>
                <w:rStyle w:val="Hyperlink"/>
                <w:noProof/>
              </w:rPr>
              <w:t>commit 3cceb89518b4faa45c677f37034bbff51405f5ba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_Toc65312286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493D9" w14:textId="54EB374A" w:rsidR="00C237D2" w:rsidRDefault="00C237D2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5312287" w:history="1">
            <w:r w:rsidRPr="008504CC">
              <w:rPr>
                <w:rStyle w:val="Hyperlink"/>
                <w:noProof/>
              </w:rPr>
              <w:t>1.18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8504CC">
              <w:rPr>
                <w:rStyle w:val="Hyperlink"/>
                <w:noProof/>
              </w:rPr>
              <w:t>commit 8d061ecaace5034ce99ae2a5083689d1de806406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_Toc65312287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8AB98" w14:textId="4A00BF4D" w:rsidR="00C237D2" w:rsidRDefault="00C237D2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5312288" w:history="1">
            <w:r w:rsidRPr="008504CC">
              <w:rPr>
                <w:rStyle w:val="Hyperlink"/>
                <w:noProof/>
              </w:rPr>
              <w:t>1.19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8504CC">
              <w:rPr>
                <w:rStyle w:val="Hyperlink"/>
                <w:noProof/>
              </w:rPr>
              <w:t>commit a7bc693643fe7676f5b3a85f77c422fea7bb2441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_Toc65312288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BD629" w14:textId="793EC3EB" w:rsidR="00C237D2" w:rsidRDefault="00C237D2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5312289" w:history="1">
            <w:r w:rsidRPr="008504CC">
              <w:rPr>
                <w:rStyle w:val="Hyperlink"/>
                <w:noProof/>
              </w:rPr>
              <w:t>1.20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8504CC">
              <w:rPr>
                <w:rStyle w:val="Hyperlink"/>
                <w:noProof/>
              </w:rPr>
              <w:t>commit 4509459a93d5681536e4d83ea435b2d501bab988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_Toc65312289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3CB1E" w14:textId="57AA75D5" w:rsidR="00C237D2" w:rsidRDefault="00C237D2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5312290" w:history="1">
            <w:r w:rsidRPr="008504CC">
              <w:rPr>
                <w:rStyle w:val="Hyperlink"/>
                <w:noProof/>
              </w:rPr>
              <w:t>1.21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8504CC">
              <w:rPr>
                <w:rStyle w:val="Hyperlink"/>
                <w:noProof/>
              </w:rPr>
              <w:t>commit 2785af377dd2afa1aeaa0d12bafee01b542674ad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_Toc65312290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43124" w14:textId="33F51E6B" w:rsidR="00C237D2" w:rsidRDefault="00C237D2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5312291" w:history="1">
            <w:r w:rsidRPr="008504CC">
              <w:rPr>
                <w:rStyle w:val="Hyperlink"/>
                <w:noProof/>
              </w:rPr>
              <w:t>1.22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8504CC">
              <w:rPr>
                <w:rStyle w:val="Hyperlink"/>
                <w:noProof/>
              </w:rPr>
              <w:t>commit b3619a4faa12ab640f1d8fb7d157aa5f519e2312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_Toc65312291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DF3A4" w14:textId="50074FEF" w:rsidR="00C237D2" w:rsidRDefault="00C237D2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5312292" w:history="1">
            <w:r w:rsidRPr="008504CC">
              <w:rPr>
                <w:rStyle w:val="Hyperlink"/>
                <w:noProof/>
              </w:rPr>
              <w:t>1.23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8504CC">
              <w:rPr>
                <w:rStyle w:val="Hyperlink"/>
                <w:noProof/>
              </w:rPr>
              <w:t>commit 582454b04104043a3744125cefa067bfaa193b1b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_Toc65312292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8B1F1" w14:textId="54367547" w:rsidR="00C237D2" w:rsidRDefault="00C237D2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5312293" w:history="1">
            <w:r w:rsidRPr="008504CC">
              <w:rPr>
                <w:rStyle w:val="Hyperlink"/>
                <w:noProof/>
              </w:rPr>
              <w:t>1.24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8504CC">
              <w:rPr>
                <w:rStyle w:val="Hyperlink"/>
                <w:noProof/>
              </w:rPr>
              <w:t>commit 851b9b56d5773473197e380e004ef2cd22db9fbd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_Toc65312293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F62D0" w14:textId="18BB1DE6" w:rsidR="00C237D2" w:rsidRDefault="00C237D2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5312294" w:history="1">
            <w:r w:rsidRPr="008504CC">
              <w:rPr>
                <w:rStyle w:val="Hyperlink"/>
                <w:noProof/>
              </w:rPr>
              <w:t>1.25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8504CC">
              <w:rPr>
                <w:rStyle w:val="Hyperlink"/>
                <w:noProof/>
              </w:rPr>
              <w:t>commit 4a64a01210b6da705d01f87140e691c20d3d7838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_Toc65312294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E8D7F" w14:textId="38B6F2CE" w:rsidR="00C237D2" w:rsidRDefault="00C237D2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5312295" w:history="1">
            <w:r w:rsidRPr="008504CC">
              <w:rPr>
                <w:rStyle w:val="Hyperlink"/>
                <w:noProof/>
              </w:rPr>
              <w:t>1.26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8504CC">
              <w:rPr>
                <w:rStyle w:val="Hyperlink"/>
                <w:noProof/>
              </w:rPr>
              <w:t>commit e70d11631e71cfcc689ead51325427a6cfcf5c52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_Toc65312295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702FF" w14:textId="0D4AD81D" w:rsidR="00C237D2" w:rsidRDefault="00C237D2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5312296" w:history="1">
            <w:r w:rsidRPr="008504CC">
              <w:rPr>
                <w:rStyle w:val="Hyperlink"/>
                <w:noProof/>
              </w:rPr>
              <w:t>1.27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8504CC">
              <w:rPr>
                <w:rStyle w:val="Hyperlink"/>
                <w:noProof/>
              </w:rPr>
              <w:t>commit 81ab724c159575a16ff9f780fad31d0ab30cc4b3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_Toc65312296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AE3E1" w14:textId="35451D09" w:rsidR="00C237D2" w:rsidRDefault="00C237D2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5312297" w:history="1">
            <w:r w:rsidRPr="008504CC">
              <w:rPr>
                <w:rStyle w:val="Hyperlink"/>
                <w:noProof/>
              </w:rPr>
              <w:t>1.28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8504CC">
              <w:rPr>
                <w:rStyle w:val="Hyperlink"/>
                <w:noProof/>
              </w:rPr>
              <w:t>commit 7e7fce36e595005849f3c55ee75ed7d37ea6acf3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_Toc65312297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4F027" w14:textId="1BABE7C0" w:rsidR="00C237D2" w:rsidRDefault="00C237D2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5312298" w:history="1">
            <w:r w:rsidRPr="008504CC">
              <w:rPr>
                <w:rStyle w:val="Hyperlink"/>
                <w:noProof/>
              </w:rPr>
              <w:t>1.29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8504CC">
              <w:rPr>
                <w:rStyle w:val="Hyperlink"/>
                <w:noProof/>
              </w:rPr>
              <w:t>commit 5c5c8799a4d8b7d1be1b7cab4bb995aabd0b732c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_Toc65312298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DD198" w14:textId="1471E23C" w:rsidR="00C237D2" w:rsidRDefault="00C237D2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5312299" w:history="1">
            <w:r w:rsidRPr="008504CC">
              <w:rPr>
                <w:rStyle w:val="Hyperlink"/>
                <w:noProof/>
              </w:rPr>
              <w:t>1.30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8504CC">
              <w:rPr>
                <w:rStyle w:val="Hyperlink"/>
                <w:noProof/>
              </w:rPr>
              <w:t>commit 249d25eb6727b1e88d716f407d4cfe3723244447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_Toc65312299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EB4B9" w14:textId="452B9F6A" w:rsidR="00C237D2" w:rsidRDefault="00C237D2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5312300" w:history="1">
            <w:r w:rsidRPr="008504CC">
              <w:rPr>
                <w:rStyle w:val="Hyperlink"/>
                <w:noProof/>
              </w:rPr>
              <w:t>1.31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8504CC">
              <w:rPr>
                <w:rStyle w:val="Hyperlink"/>
                <w:noProof/>
              </w:rPr>
              <w:t>commit 7dbc360ae9cbccf07f490f4c3927b4cb7f5bdd85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_Toc65312300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7E464" w14:textId="550096FB" w:rsidR="00C237D2" w:rsidRDefault="00C237D2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5312301" w:history="1">
            <w:r w:rsidRPr="008504CC">
              <w:rPr>
                <w:rStyle w:val="Hyperlink"/>
                <w:noProof/>
              </w:rPr>
              <w:t>1.32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8504CC">
              <w:rPr>
                <w:rStyle w:val="Hyperlink"/>
                <w:noProof/>
              </w:rPr>
              <w:t>commit 80fc2cfef8db6cc776088019b85644f324dde760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_Toc65312301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1993C" w14:textId="441449C4" w:rsidR="00C237D2" w:rsidRDefault="00C237D2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5312302" w:history="1">
            <w:r w:rsidRPr="008504CC">
              <w:rPr>
                <w:rStyle w:val="Hyperlink"/>
                <w:noProof/>
              </w:rPr>
              <w:t>1.33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8504CC">
              <w:rPr>
                <w:rStyle w:val="Hyperlink"/>
                <w:noProof/>
              </w:rPr>
              <w:t>commit c8309acc31d86d8f722f4f41992c73d2f631e06a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_Toc65312302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06286" w14:textId="202678BF" w:rsidR="00C237D2" w:rsidRDefault="00C237D2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5312303" w:history="1">
            <w:r w:rsidRPr="008504CC">
              <w:rPr>
                <w:rStyle w:val="Hyperlink"/>
                <w:noProof/>
              </w:rPr>
              <w:t>1.34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8504CC">
              <w:rPr>
                <w:rStyle w:val="Hyperlink"/>
                <w:noProof/>
              </w:rPr>
              <w:t>commit b7857e96f7fc148af6794a713440bbaecc211f53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_Toc65312303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06C59" w14:textId="5F6C0983" w:rsidR="00C237D2" w:rsidRDefault="00C237D2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5312304" w:history="1">
            <w:r w:rsidRPr="008504CC">
              <w:rPr>
                <w:rStyle w:val="Hyperlink"/>
                <w:noProof/>
              </w:rPr>
              <w:t>1.35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8504CC">
              <w:rPr>
                <w:rStyle w:val="Hyperlink"/>
                <w:noProof/>
              </w:rPr>
              <w:t>commit 62a52e20985ec120b3179ee36330447c4f6ad9d8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_Toc65312304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9589E" w14:textId="3DBBA7BF" w:rsidR="00C237D2" w:rsidRDefault="00C237D2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5312305" w:history="1">
            <w:r w:rsidRPr="008504CC">
              <w:rPr>
                <w:rStyle w:val="Hyperlink"/>
                <w:noProof/>
              </w:rPr>
              <w:t>1.36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8504CC">
              <w:rPr>
                <w:rStyle w:val="Hyperlink"/>
                <w:noProof/>
              </w:rPr>
              <w:t>commit db66fb1fb89ade3bd24584e3fe3929978fb8b3d8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_Toc65312305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96769" w14:textId="6BBE388A" w:rsidR="00C237D2" w:rsidRDefault="00C237D2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5312306" w:history="1">
            <w:r w:rsidRPr="008504CC">
              <w:rPr>
                <w:rStyle w:val="Hyperlink"/>
                <w:noProof/>
              </w:rPr>
              <w:t>1.37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8504CC">
              <w:rPr>
                <w:rStyle w:val="Hyperlink"/>
                <w:noProof/>
              </w:rPr>
              <w:t>commit e9ae5d491d981819e8e4fc0f71c16a53d22f80b9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_Toc65312306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101F6" w14:textId="4A4882F0" w:rsidR="00C237D2" w:rsidRDefault="00C237D2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5312307" w:history="1">
            <w:r w:rsidRPr="008504CC">
              <w:rPr>
                <w:rStyle w:val="Hyperlink"/>
                <w:noProof/>
              </w:rPr>
              <w:t>1.38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8504CC">
              <w:rPr>
                <w:rStyle w:val="Hyperlink"/>
                <w:noProof/>
              </w:rPr>
              <w:t>commit b31f1dd634337476d32cbd90f896b066271a5ba0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_Toc65312307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4FF0B" w14:textId="03FE8260" w:rsidR="00C237D2" w:rsidRDefault="00C237D2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5312308" w:history="1">
            <w:r w:rsidRPr="008504CC">
              <w:rPr>
                <w:rStyle w:val="Hyperlink"/>
                <w:noProof/>
              </w:rPr>
              <w:t>1.39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8504CC">
              <w:rPr>
                <w:rStyle w:val="Hyperlink"/>
                <w:noProof/>
              </w:rPr>
              <w:t>commit 51a1886e49caf973efbc44f00da474ffe5114531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_Toc65312308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8FB76" w14:textId="480E9640" w:rsidR="00C237D2" w:rsidRDefault="00C237D2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5312309" w:history="1">
            <w:r w:rsidRPr="008504CC">
              <w:rPr>
                <w:rStyle w:val="Hyperlink"/>
                <w:noProof/>
              </w:rPr>
              <w:t>1.40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8504CC">
              <w:rPr>
                <w:rStyle w:val="Hyperlink"/>
                <w:noProof/>
              </w:rPr>
              <w:t>commit 96ba484c65f3482029ae554fd84cff726640c52b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_Toc65312309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3B160" w14:textId="4D53954D" w:rsidR="00C237D2" w:rsidRDefault="00C237D2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5312310" w:history="1">
            <w:r w:rsidRPr="008504CC">
              <w:rPr>
                <w:rStyle w:val="Hyperlink"/>
                <w:noProof/>
              </w:rPr>
              <w:t>1.41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8504CC">
              <w:rPr>
                <w:rStyle w:val="Hyperlink"/>
                <w:noProof/>
              </w:rPr>
              <w:t>commit c17b51624947c46099a441dc3270e9d3e90956c0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_Toc65312310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88764" w14:textId="0290B68A" w:rsidR="00C237D2" w:rsidRDefault="00C237D2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5312311" w:history="1">
            <w:r w:rsidRPr="008504CC">
              <w:rPr>
                <w:rStyle w:val="Hyperlink"/>
                <w:noProof/>
              </w:rPr>
              <w:t>1.42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8504CC">
              <w:rPr>
                <w:rStyle w:val="Hyperlink"/>
                <w:noProof/>
              </w:rPr>
              <w:t>commit fe4cfaa9d8a617ce36ee0ccda57953141bd2def5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_Toc65312311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EE72A" w14:textId="14C8F05A" w:rsidR="00C237D2" w:rsidRDefault="00C237D2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5312312" w:history="1">
            <w:r w:rsidRPr="008504CC">
              <w:rPr>
                <w:rStyle w:val="Hyperlink"/>
                <w:noProof/>
              </w:rPr>
              <w:t>1.43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8504CC">
              <w:rPr>
                <w:rStyle w:val="Hyperlink"/>
                <w:noProof/>
              </w:rPr>
              <w:t>commit e00ab72eb10ee2a662136704fcac79651c2d1c52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_Toc65312312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6F5F3" w14:textId="4D9CB4A1" w:rsidR="00C237D2" w:rsidRDefault="00C237D2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5312313" w:history="1">
            <w:r w:rsidRPr="008504CC">
              <w:rPr>
                <w:rStyle w:val="Hyperlink"/>
                <w:noProof/>
              </w:rPr>
              <w:t>1.44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8504CC">
              <w:rPr>
                <w:rStyle w:val="Hyperlink"/>
                <w:noProof/>
              </w:rPr>
              <w:t>commit 785994d10340c113de373a3bc8d5497e55e198d6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_Toc65312313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62DE4" w14:textId="7FC518CA" w:rsidR="00C237D2" w:rsidRDefault="00C237D2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65312314" w:history="1">
            <w:r w:rsidRPr="008504CC">
              <w:rPr>
                <w:rStyle w:val="Hyperlink"/>
                <w:noProof/>
              </w:rPr>
              <w:t>1.45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8504CC">
              <w:rPr>
                <w:rStyle w:val="Hyperlink"/>
                <w:noProof/>
              </w:rPr>
              <w:t>commit c3d575102c4e2d12f62d7b1ac928557f6d16060e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_Toc65312314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7AD7F" w14:textId="137B49AA" w:rsidR="00590824" w:rsidRDefault="00590824">
          <w:r>
            <w:rPr>
              <w:b/>
              <w:bCs/>
              <w:lang w:val="de-DE"/>
            </w:rPr>
            <w:fldChar w:fldCharType="end"/>
          </w:r>
        </w:p>
      </w:sdtContent>
    </w:sdt>
    <w:p w14:paraId="237799B6" w14:textId="77777777" w:rsidR="00924322" w:rsidRDefault="00924322">
      <w:pPr>
        <w:spacing w:after="160" w:line="259" w:lineRule="auto"/>
      </w:pPr>
      <w:r>
        <w:br w:type="page"/>
      </w:r>
    </w:p>
    <w:p w14:paraId="3E5093EA" w14:textId="7717F93E" w:rsidR="00590824" w:rsidRDefault="00A174E7" w:rsidP="00590005">
      <w:pPr>
        <w:pStyle w:val="berschrift1"/>
      </w:pPr>
      <w:bookmarkStart w:id="0" w:name="_Toc65312269"/>
      <w:proofErr w:type="spellStart"/>
      <w:r>
        <w:lastRenderedPageBreak/>
        <w:t>Commits</w:t>
      </w:r>
      <w:bookmarkEnd w:id="0"/>
      <w:proofErr w:type="spellEnd"/>
    </w:p>
    <w:p w14:paraId="3995EE61" w14:textId="46C233BD" w:rsidR="00A04618" w:rsidRDefault="00A04618" w:rsidP="00A04618">
      <w:pPr>
        <w:pStyle w:val="berschrift2"/>
      </w:pPr>
      <w:bookmarkStart w:id="1" w:name="_Toc65312270"/>
      <w:proofErr w:type="spellStart"/>
      <w:r>
        <w:t>commit</w:t>
      </w:r>
      <w:proofErr w:type="spellEnd"/>
      <w:r>
        <w:t xml:space="preserve"> 54105a63d94a4828ecd41556608c72ec7863b274</w:t>
      </w:r>
      <w:bookmarkEnd w:id="1"/>
    </w:p>
    <w:p w14:paraId="47E6D1BC" w14:textId="3C3FB356" w:rsidR="00A04618" w:rsidRDefault="00A04618" w:rsidP="00A04618">
      <w:proofErr w:type="spellStart"/>
      <w:r>
        <w:t>Author</w:t>
      </w:r>
      <w:proofErr w:type="spellEnd"/>
      <w:r>
        <w:t xml:space="preserve">: </w:t>
      </w:r>
      <w:r>
        <w:br/>
        <w:t>Raphael Wirth</w:t>
      </w:r>
    </w:p>
    <w:p w14:paraId="7D08F29C" w14:textId="0C6FE8B9" w:rsidR="00A04618" w:rsidRDefault="00A04618" w:rsidP="00A04618">
      <w:r>
        <w:t xml:space="preserve">Date:   </w:t>
      </w:r>
      <w:r>
        <w:br/>
      </w:r>
      <w:r>
        <w:t>Sat Feb 27 09:55:03 2021 +0100</w:t>
      </w:r>
    </w:p>
    <w:p w14:paraId="6DC1C651" w14:textId="6F87732E" w:rsidR="00A04618" w:rsidRDefault="00A04618" w:rsidP="00A04618">
      <w:r>
        <w:t>Kommentar:</w:t>
      </w:r>
      <w:r>
        <w:br/>
      </w:r>
      <w:r>
        <w:t xml:space="preserve">last </w:t>
      </w:r>
      <w:proofErr w:type="spellStart"/>
      <w:r>
        <w:t>changes</w:t>
      </w:r>
      <w:proofErr w:type="spellEnd"/>
      <w:r>
        <w:t xml:space="preserve"> in </w:t>
      </w:r>
      <w:proofErr w:type="spellStart"/>
      <w:r>
        <w:t>documentation</w:t>
      </w:r>
      <w:proofErr w:type="spellEnd"/>
    </w:p>
    <w:p w14:paraId="3A5AA9E4" w14:textId="7D7974E4" w:rsidR="00A04618" w:rsidRPr="00A04618" w:rsidRDefault="00A04618" w:rsidP="00A04618">
      <w:r>
        <w:t>Aufwand:</w:t>
      </w:r>
      <w:r>
        <w:br/>
        <w:t>0.75h</w:t>
      </w:r>
    </w:p>
    <w:p w14:paraId="6FB4B984" w14:textId="31F523D5" w:rsidR="009E67B7" w:rsidRDefault="009E67B7" w:rsidP="009E67B7">
      <w:pPr>
        <w:pStyle w:val="berschrift2"/>
      </w:pPr>
      <w:bookmarkStart w:id="2" w:name="_Toc65312271"/>
      <w:proofErr w:type="spellStart"/>
      <w:r>
        <w:t>commit</w:t>
      </w:r>
      <w:proofErr w:type="spellEnd"/>
      <w:r>
        <w:t xml:space="preserve"> 64818c55697a370be74d36be4fd0f08302aaa732</w:t>
      </w:r>
      <w:bookmarkEnd w:id="2"/>
    </w:p>
    <w:p w14:paraId="0F0F5F14" w14:textId="77777777" w:rsidR="009E67B7" w:rsidRDefault="009E67B7" w:rsidP="009E67B7">
      <w:proofErr w:type="spellStart"/>
      <w:r>
        <w:t>Author</w:t>
      </w:r>
      <w:proofErr w:type="spellEnd"/>
      <w:r>
        <w:t xml:space="preserve">: </w:t>
      </w:r>
      <w:r>
        <w:br/>
        <w:t xml:space="preserve">Ricardo Coelho </w:t>
      </w:r>
    </w:p>
    <w:p w14:paraId="094244C9" w14:textId="5BBF489F" w:rsidR="009E67B7" w:rsidRDefault="009E67B7" w:rsidP="009E67B7">
      <w:r>
        <w:t xml:space="preserve">Date:   </w:t>
      </w:r>
      <w:r>
        <w:br/>
      </w:r>
      <w:proofErr w:type="gramStart"/>
      <w:r>
        <w:t>Tue</w:t>
      </w:r>
      <w:proofErr w:type="gramEnd"/>
      <w:r>
        <w:t xml:space="preserve"> Feb 16 18:17:32 2021 +0100</w:t>
      </w:r>
    </w:p>
    <w:p w14:paraId="3FAE637C" w14:textId="1127F267" w:rsidR="009E67B7" w:rsidRDefault="009E67B7" w:rsidP="009E67B7">
      <w:r>
        <w:t>Kommentar:</w:t>
      </w:r>
      <w:r>
        <w:br/>
        <w:t xml:space="preserve">update </w:t>
      </w:r>
      <w:proofErr w:type="spellStart"/>
      <w:r>
        <w:t>readme</w:t>
      </w:r>
      <w:proofErr w:type="spellEnd"/>
    </w:p>
    <w:p w14:paraId="448B0ED8" w14:textId="3B635CAA" w:rsidR="0050235A" w:rsidRDefault="0050235A" w:rsidP="0050235A">
      <w:r>
        <w:t>Aufwand:</w:t>
      </w:r>
      <w:r>
        <w:br/>
        <w:t>0.75h</w:t>
      </w:r>
    </w:p>
    <w:p w14:paraId="7F85E096" w14:textId="77777777" w:rsidR="009E67B7" w:rsidRDefault="009E67B7" w:rsidP="009E67B7">
      <w:pPr>
        <w:pStyle w:val="berschrift2"/>
      </w:pPr>
      <w:bookmarkStart w:id="3" w:name="_Toc65312272"/>
      <w:proofErr w:type="spellStart"/>
      <w:r>
        <w:t>commit</w:t>
      </w:r>
      <w:proofErr w:type="spellEnd"/>
      <w:r>
        <w:t xml:space="preserve"> 7063c5945c1ad18e54022bc09d002c4fd505c7dc</w:t>
      </w:r>
      <w:bookmarkEnd w:id="3"/>
    </w:p>
    <w:p w14:paraId="047C9BCF" w14:textId="77777777" w:rsidR="009E67B7" w:rsidRDefault="009E67B7" w:rsidP="009E67B7">
      <w:proofErr w:type="spellStart"/>
      <w:r>
        <w:t>Author</w:t>
      </w:r>
      <w:proofErr w:type="spellEnd"/>
      <w:r>
        <w:t xml:space="preserve">: </w:t>
      </w:r>
      <w:r>
        <w:br/>
        <w:t>Ricardo Coelho</w:t>
      </w:r>
    </w:p>
    <w:p w14:paraId="4E7BF4D3" w14:textId="3B71F59E" w:rsidR="009E67B7" w:rsidRDefault="009E67B7" w:rsidP="009E67B7">
      <w:r>
        <w:t xml:space="preserve">Date:   </w:t>
      </w:r>
      <w:r>
        <w:br/>
        <w:t>Mon Feb 15 14:23:54 2021 +0100</w:t>
      </w:r>
    </w:p>
    <w:p w14:paraId="45A45BE1" w14:textId="16498FA7" w:rsidR="009E67B7" w:rsidRDefault="009E67B7" w:rsidP="009E67B7">
      <w:r>
        <w:t>Kommentar:</w:t>
      </w:r>
      <w:r>
        <w:br/>
      </w:r>
      <w:proofErr w:type="spellStart"/>
      <w:r>
        <w:t>documentation</w:t>
      </w:r>
      <w:proofErr w:type="spellEnd"/>
      <w:r>
        <w:t>/</w:t>
      </w:r>
      <w:proofErr w:type="spellStart"/>
      <w:r>
        <w:t>workjournal</w:t>
      </w:r>
      <w:proofErr w:type="spellEnd"/>
      <w:r>
        <w:t>: update</w:t>
      </w:r>
    </w:p>
    <w:p w14:paraId="1F18BDEE" w14:textId="66F76F5A" w:rsidR="0075093B" w:rsidRDefault="0050235A" w:rsidP="0050235A">
      <w:r>
        <w:t>Aufwand:</w:t>
      </w:r>
      <w:r>
        <w:br/>
        <w:t>1.5h</w:t>
      </w:r>
    </w:p>
    <w:p w14:paraId="3D77ACAF" w14:textId="77777777" w:rsidR="0075093B" w:rsidRDefault="0075093B">
      <w:pPr>
        <w:spacing w:after="160" w:line="259" w:lineRule="auto"/>
      </w:pPr>
      <w:r>
        <w:br w:type="page"/>
      </w:r>
    </w:p>
    <w:p w14:paraId="516061D2" w14:textId="77777777" w:rsidR="009E67B7" w:rsidRDefault="009E67B7" w:rsidP="009E67B7">
      <w:pPr>
        <w:pStyle w:val="berschrift2"/>
      </w:pPr>
      <w:bookmarkStart w:id="4" w:name="_Toc65312273"/>
      <w:proofErr w:type="spellStart"/>
      <w:r>
        <w:lastRenderedPageBreak/>
        <w:t>commit</w:t>
      </w:r>
      <w:proofErr w:type="spellEnd"/>
      <w:r>
        <w:t xml:space="preserve"> 5ae9e21153bef1baecc5e3cca45e47dd600f62d0</w:t>
      </w:r>
      <w:bookmarkEnd w:id="4"/>
    </w:p>
    <w:p w14:paraId="79959E09" w14:textId="2A8CC666" w:rsidR="009E67B7" w:rsidRDefault="009E67B7" w:rsidP="009E67B7">
      <w:proofErr w:type="spellStart"/>
      <w:r>
        <w:t>Author</w:t>
      </w:r>
      <w:proofErr w:type="spellEnd"/>
      <w:r>
        <w:t>: Raphael Wirth</w:t>
      </w:r>
    </w:p>
    <w:p w14:paraId="7BDCBCEC" w14:textId="75A406DA" w:rsidR="009E67B7" w:rsidRDefault="009E67B7" w:rsidP="009E67B7">
      <w:r>
        <w:t xml:space="preserve">Date:   </w:t>
      </w:r>
      <w:r>
        <w:br/>
      </w:r>
      <w:proofErr w:type="spellStart"/>
      <w:r>
        <w:t>Fri</w:t>
      </w:r>
      <w:proofErr w:type="spellEnd"/>
      <w:r>
        <w:t xml:space="preserve"> Feb 5 12:01:35 2021 +0100</w:t>
      </w:r>
    </w:p>
    <w:p w14:paraId="2273078B" w14:textId="273CCE1D" w:rsidR="009E67B7" w:rsidRDefault="009E67B7" w:rsidP="009E67B7">
      <w:r>
        <w:t>Kommentar:</w:t>
      </w:r>
      <w:r>
        <w:br/>
      </w:r>
      <w:proofErr w:type="spellStart"/>
      <w:r>
        <w:t>documented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things</w:t>
      </w:r>
      <w:proofErr w:type="spellEnd"/>
    </w:p>
    <w:p w14:paraId="62BBE335" w14:textId="5E5DBDF1" w:rsidR="0050235A" w:rsidRDefault="009E67B7" w:rsidP="009E67B7">
      <w:r>
        <w:t>Aufwand:</w:t>
      </w:r>
      <w:r>
        <w:br/>
      </w:r>
      <w:r w:rsidR="0050235A">
        <w:t>4</w:t>
      </w:r>
      <w:r>
        <w:t>h</w:t>
      </w:r>
    </w:p>
    <w:p w14:paraId="41A6CF6E" w14:textId="6B2598E7" w:rsidR="006923B5" w:rsidRDefault="006923B5" w:rsidP="006923B5">
      <w:pPr>
        <w:pStyle w:val="berschrift2"/>
      </w:pPr>
      <w:bookmarkStart w:id="5" w:name="_Toc65312274"/>
      <w:proofErr w:type="spellStart"/>
      <w:r>
        <w:t>commit</w:t>
      </w:r>
      <w:proofErr w:type="spellEnd"/>
      <w:r>
        <w:t xml:space="preserve"> fe905584d043a2efad711afecc68977c895435f1</w:t>
      </w:r>
      <w:bookmarkEnd w:id="5"/>
    </w:p>
    <w:p w14:paraId="16A07337" w14:textId="12AC1A54" w:rsidR="006923B5" w:rsidRDefault="006923B5" w:rsidP="006923B5">
      <w:proofErr w:type="spellStart"/>
      <w:r>
        <w:t>Author</w:t>
      </w:r>
      <w:proofErr w:type="spellEnd"/>
      <w:r>
        <w:t xml:space="preserve">: </w:t>
      </w:r>
      <w:r>
        <w:br/>
        <w:t>Raphael Wirth</w:t>
      </w:r>
    </w:p>
    <w:p w14:paraId="727F3AAD" w14:textId="4F4BA1E3" w:rsidR="006923B5" w:rsidRDefault="006923B5" w:rsidP="006923B5">
      <w:r>
        <w:t xml:space="preserve">Date:   </w:t>
      </w:r>
      <w:r>
        <w:br/>
      </w:r>
      <w:proofErr w:type="spellStart"/>
      <w:r>
        <w:t>Fri</w:t>
      </w:r>
      <w:proofErr w:type="spellEnd"/>
      <w:r>
        <w:t xml:space="preserve"> Feb 5 11:00:01 2021 +0100</w:t>
      </w:r>
    </w:p>
    <w:p w14:paraId="598A624C" w14:textId="4D906AD5" w:rsidR="006923B5" w:rsidRPr="00754E79" w:rsidRDefault="006923B5" w:rsidP="006923B5">
      <w:pPr>
        <w:rPr>
          <w:lang w:val="en-GB"/>
        </w:rPr>
      </w:pPr>
      <w:proofErr w:type="spellStart"/>
      <w:r w:rsidRPr="00754E79">
        <w:rPr>
          <w:lang w:val="en-GB"/>
        </w:rPr>
        <w:t>Kommentar</w:t>
      </w:r>
      <w:proofErr w:type="spellEnd"/>
      <w:r w:rsidRPr="00754E79">
        <w:rPr>
          <w:lang w:val="en-GB"/>
        </w:rPr>
        <w:t>:</w:t>
      </w:r>
      <w:r w:rsidRPr="00754E79">
        <w:rPr>
          <w:lang w:val="en-GB"/>
        </w:rPr>
        <w:br/>
        <w:t xml:space="preserve">add more sample data for </w:t>
      </w:r>
      <w:proofErr w:type="gramStart"/>
      <w:r w:rsidRPr="00754E79">
        <w:rPr>
          <w:lang w:val="en-GB"/>
        </w:rPr>
        <w:t>bills</w:t>
      </w:r>
      <w:proofErr w:type="gramEnd"/>
    </w:p>
    <w:p w14:paraId="2CE9D294" w14:textId="3157FF92" w:rsidR="006923B5" w:rsidRDefault="006923B5" w:rsidP="006923B5">
      <w:r>
        <w:t>Aufwand:</w:t>
      </w:r>
      <w:r>
        <w:br/>
        <w:t>0.5h</w:t>
      </w:r>
    </w:p>
    <w:p w14:paraId="214050DC" w14:textId="77777777" w:rsidR="006923B5" w:rsidRDefault="006923B5" w:rsidP="006923B5">
      <w:pPr>
        <w:pStyle w:val="berschrift2"/>
      </w:pPr>
      <w:bookmarkStart w:id="6" w:name="_Toc65312275"/>
      <w:proofErr w:type="spellStart"/>
      <w:r>
        <w:t>commit</w:t>
      </w:r>
      <w:proofErr w:type="spellEnd"/>
      <w:r>
        <w:t xml:space="preserve"> f02afec501b2333a38f2c357ce92296bc7ebf4b7</w:t>
      </w:r>
      <w:bookmarkEnd w:id="6"/>
    </w:p>
    <w:p w14:paraId="3B6ABA46" w14:textId="1035872E" w:rsidR="006923B5" w:rsidRDefault="006923B5" w:rsidP="006923B5">
      <w:proofErr w:type="spellStart"/>
      <w:r>
        <w:t>Author</w:t>
      </w:r>
      <w:proofErr w:type="spellEnd"/>
      <w:r>
        <w:t xml:space="preserve">: </w:t>
      </w:r>
      <w:r>
        <w:br/>
        <w:t xml:space="preserve">Ricardo Coelho </w:t>
      </w:r>
    </w:p>
    <w:p w14:paraId="0878EBAC" w14:textId="708FB6E4" w:rsidR="006923B5" w:rsidRDefault="006923B5" w:rsidP="006923B5">
      <w:r>
        <w:t xml:space="preserve">Date:   </w:t>
      </w:r>
      <w:r>
        <w:br/>
        <w:t>Sun Jan 31 17:12:28 2021 +0100</w:t>
      </w:r>
    </w:p>
    <w:p w14:paraId="6D43E18C" w14:textId="766AE51D" w:rsidR="006923B5" w:rsidRDefault="006923B5" w:rsidP="006923B5">
      <w:r>
        <w:t>Kommentar:</w:t>
      </w:r>
      <w:r>
        <w:br/>
      </w:r>
      <w:proofErr w:type="spellStart"/>
      <w:r>
        <w:t>docs</w:t>
      </w:r>
      <w:proofErr w:type="spellEnd"/>
      <w:r>
        <w:t xml:space="preserve">: update </w:t>
      </w:r>
      <w:proofErr w:type="spellStart"/>
      <w:r>
        <w:t>documentations</w:t>
      </w:r>
      <w:proofErr w:type="spellEnd"/>
      <w:r>
        <w:t xml:space="preserve"> and </w:t>
      </w:r>
      <w:proofErr w:type="spellStart"/>
      <w:r>
        <w:t>add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</w:t>
      </w:r>
      <w:proofErr w:type="spellStart"/>
      <w:r>
        <w:t>folder</w:t>
      </w:r>
      <w:proofErr w:type="spellEnd"/>
    </w:p>
    <w:p w14:paraId="6030B86F" w14:textId="57FAB28E" w:rsidR="006923B5" w:rsidRDefault="006923B5" w:rsidP="006923B5">
      <w:r>
        <w:t>Aufwand:</w:t>
      </w:r>
      <w:r>
        <w:br/>
      </w:r>
      <w:r w:rsidR="00754E79">
        <w:t>0.75h</w:t>
      </w:r>
    </w:p>
    <w:p w14:paraId="47A0C43B" w14:textId="65774956" w:rsidR="00613AAE" w:rsidRDefault="00613AAE">
      <w:pPr>
        <w:spacing w:after="160" w:line="259" w:lineRule="auto"/>
      </w:pPr>
      <w:r>
        <w:br w:type="page"/>
      </w:r>
    </w:p>
    <w:p w14:paraId="48206ED6" w14:textId="77777777" w:rsidR="006923B5" w:rsidRDefault="006923B5" w:rsidP="006923B5">
      <w:pPr>
        <w:pStyle w:val="berschrift2"/>
      </w:pPr>
      <w:bookmarkStart w:id="7" w:name="_Toc65312276"/>
      <w:proofErr w:type="spellStart"/>
      <w:r>
        <w:lastRenderedPageBreak/>
        <w:t>commit</w:t>
      </w:r>
      <w:proofErr w:type="spellEnd"/>
      <w:r>
        <w:t xml:space="preserve"> 5198f8d3dcede8186f9ab6cc2974e56c48e9bc2f</w:t>
      </w:r>
      <w:bookmarkEnd w:id="7"/>
    </w:p>
    <w:p w14:paraId="1F48F2E4" w14:textId="08A6F5FE" w:rsidR="006923B5" w:rsidRDefault="006923B5" w:rsidP="006923B5">
      <w:proofErr w:type="spellStart"/>
      <w:r>
        <w:t>Author</w:t>
      </w:r>
      <w:proofErr w:type="spellEnd"/>
      <w:r>
        <w:t xml:space="preserve">: </w:t>
      </w:r>
      <w:r>
        <w:br/>
        <w:t xml:space="preserve">Ricardo Coelho </w:t>
      </w:r>
    </w:p>
    <w:p w14:paraId="4C9AE4ED" w14:textId="0837B924" w:rsidR="006923B5" w:rsidRDefault="006923B5" w:rsidP="006923B5">
      <w:r>
        <w:t xml:space="preserve">Date:   </w:t>
      </w:r>
      <w:r>
        <w:br/>
        <w:t>Sun Jan 31 17:10:57 2021 +0100</w:t>
      </w:r>
    </w:p>
    <w:p w14:paraId="46816A59" w14:textId="3B2A23B7" w:rsidR="006923B5" w:rsidRDefault="006923B5" w:rsidP="006923B5">
      <w:r>
        <w:t>Kommentar:</w:t>
      </w:r>
      <w:r>
        <w:br/>
      </w:r>
      <w:proofErr w:type="spellStart"/>
      <w:r>
        <w:t>docs</w:t>
      </w:r>
      <w:proofErr w:type="spellEnd"/>
      <w:r>
        <w:t xml:space="preserve">: update </w:t>
      </w:r>
      <w:proofErr w:type="spellStart"/>
      <w:r>
        <w:t>workjournal</w:t>
      </w:r>
      <w:proofErr w:type="spellEnd"/>
    </w:p>
    <w:p w14:paraId="6DD9C2A7" w14:textId="5CB531EB" w:rsidR="006923B5" w:rsidRDefault="006923B5" w:rsidP="006923B5">
      <w:r>
        <w:t>Aufwand:</w:t>
      </w:r>
      <w:r>
        <w:br/>
      </w:r>
      <w:r w:rsidR="00754E79">
        <w:t>1.00h</w:t>
      </w:r>
    </w:p>
    <w:p w14:paraId="560D7734" w14:textId="77777777" w:rsidR="006923B5" w:rsidRDefault="006923B5" w:rsidP="006923B5">
      <w:pPr>
        <w:pStyle w:val="berschrift2"/>
      </w:pPr>
      <w:bookmarkStart w:id="8" w:name="_Toc65312277"/>
      <w:proofErr w:type="spellStart"/>
      <w:r>
        <w:t>commit</w:t>
      </w:r>
      <w:proofErr w:type="spellEnd"/>
      <w:r>
        <w:t xml:space="preserve"> 9ff495febf1dfde394440e44577f6353761b51b7</w:t>
      </w:r>
      <w:bookmarkEnd w:id="8"/>
    </w:p>
    <w:p w14:paraId="3EFE1FA9" w14:textId="77777777" w:rsidR="006923B5" w:rsidRDefault="006923B5" w:rsidP="006923B5">
      <w:proofErr w:type="spellStart"/>
      <w:r>
        <w:t>Author</w:t>
      </w:r>
      <w:proofErr w:type="spellEnd"/>
      <w:r>
        <w:t xml:space="preserve">: </w:t>
      </w:r>
      <w:r>
        <w:br/>
        <w:t>Raphael Wirth</w:t>
      </w:r>
    </w:p>
    <w:p w14:paraId="4E7EC2CF" w14:textId="36116C30" w:rsidR="006923B5" w:rsidRDefault="006923B5" w:rsidP="006923B5">
      <w:r>
        <w:t xml:space="preserve">Date:   </w:t>
      </w:r>
      <w:r>
        <w:br/>
        <w:t>Sat Jan 30 20:06:38 2021 +0100</w:t>
      </w:r>
    </w:p>
    <w:p w14:paraId="7320578F" w14:textId="734B4FFC" w:rsidR="006923B5" w:rsidRDefault="006923B5" w:rsidP="006923B5">
      <w:r>
        <w:t>Kommentar:</w:t>
      </w:r>
      <w:r>
        <w:br/>
      </w:r>
      <w:proofErr w:type="spellStart"/>
      <w:r>
        <w:t>persistence</w:t>
      </w:r>
      <w:proofErr w:type="spellEnd"/>
      <w:r>
        <w:t xml:space="preserve"> </w:t>
      </w:r>
      <w:proofErr w:type="spellStart"/>
      <w:r>
        <w:t>bill</w:t>
      </w:r>
      <w:proofErr w:type="spellEnd"/>
      <w:r>
        <w:t xml:space="preserve"> </w:t>
      </w:r>
      <w:proofErr w:type="spellStart"/>
      <w:r>
        <w:t>data</w:t>
      </w:r>
      <w:proofErr w:type="spellEnd"/>
    </w:p>
    <w:p w14:paraId="2B487A6C" w14:textId="6161B8EF" w:rsidR="006923B5" w:rsidRDefault="006923B5" w:rsidP="006923B5">
      <w:r>
        <w:t>Aufwand:</w:t>
      </w:r>
      <w:r w:rsidR="00C06C87">
        <w:t xml:space="preserve"> </w:t>
      </w:r>
      <w:r>
        <w:t>3h</w:t>
      </w:r>
    </w:p>
    <w:p w14:paraId="3F0C7FFC" w14:textId="77777777" w:rsidR="006923B5" w:rsidRDefault="006923B5" w:rsidP="006923B5">
      <w:pPr>
        <w:pStyle w:val="berschrift2"/>
      </w:pPr>
      <w:bookmarkStart w:id="9" w:name="_Toc65312278"/>
      <w:proofErr w:type="spellStart"/>
      <w:r>
        <w:t>commit</w:t>
      </w:r>
      <w:proofErr w:type="spellEnd"/>
      <w:r>
        <w:t xml:space="preserve"> 15a44eb5bc03b8c8adfc70fbee45df1b849b227d</w:t>
      </w:r>
      <w:bookmarkEnd w:id="9"/>
    </w:p>
    <w:p w14:paraId="5B072E69" w14:textId="77777777" w:rsidR="006923B5" w:rsidRDefault="006923B5" w:rsidP="006923B5">
      <w:proofErr w:type="spellStart"/>
      <w:r>
        <w:t>Author</w:t>
      </w:r>
      <w:proofErr w:type="spellEnd"/>
      <w:r>
        <w:t xml:space="preserve">: </w:t>
      </w:r>
      <w:r>
        <w:br/>
        <w:t>Raphael Wirth</w:t>
      </w:r>
    </w:p>
    <w:p w14:paraId="7D61F07C" w14:textId="3D8C4C0F" w:rsidR="006923B5" w:rsidRDefault="006923B5" w:rsidP="006923B5">
      <w:r>
        <w:t xml:space="preserve">Date:   </w:t>
      </w:r>
      <w:r>
        <w:br/>
        <w:t>Mon Jan 25 11:53:21 2021 +0100</w:t>
      </w:r>
    </w:p>
    <w:p w14:paraId="4D08C6A9" w14:textId="57598F8C" w:rsidR="006923B5" w:rsidRPr="00754E79" w:rsidRDefault="006923B5" w:rsidP="006923B5">
      <w:pPr>
        <w:rPr>
          <w:lang w:val="en-GB"/>
        </w:rPr>
      </w:pPr>
      <w:proofErr w:type="spellStart"/>
      <w:r w:rsidRPr="00754E79">
        <w:rPr>
          <w:lang w:val="en-GB"/>
        </w:rPr>
        <w:t>Kommentar</w:t>
      </w:r>
      <w:proofErr w:type="spellEnd"/>
      <w:r w:rsidRPr="00754E79">
        <w:rPr>
          <w:lang w:val="en-GB"/>
        </w:rPr>
        <w:t>:</w:t>
      </w:r>
      <w:r w:rsidRPr="00754E79">
        <w:rPr>
          <w:lang w:val="en-GB"/>
        </w:rPr>
        <w:br/>
        <w:t xml:space="preserve">start with documentation incl. class diagram and </w:t>
      </w:r>
      <w:proofErr w:type="spellStart"/>
      <w:proofErr w:type="gramStart"/>
      <w:r w:rsidRPr="00754E79">
        <w:rPr>
          <w:lang w:val="en-GB"/>
        </w:rPr>
        <w:t>workjournal</w:t>
      </w:r>
      <w:proofErr w:type="spellEnd"/>
      <w:proofErr w:type="gramEnd"/>
    </w:p>
    <w:p w14:paraId="21E4D470" w14:textId="1A78C4B6" w:rsidR="006923B5" w:rsidRPr="006923B5" w:rsidRDefault="006923B5" w:rsidP="006923B5">
      <w:r>
        <w:t>Aufwand:</w:t>
      </w:r>
      <w:r w:rsidR="00C06C87">
        <w:t xml:space="preserve"> </w:t>
      </w:r>
      <w:r>
        <w:t>4h</w:t>
      </w:r>
    </w:p>
    <w:p w14:paraId="415BA1B4" w14:textId="77777777" w:rsidR="00A174E7" w:rsidRDefault="00A174E7" w:rsidP="00A174E7">
      <w:pPr>
        <w:pStyle w:val="berschrift2"/>
      </w:pPr>
      <w:bookmarkStart w:id="10" w:name="_Toc65312279"/>
      <w:proofErr w:type="spellStart"/>
      <w:r>
        <w:t>commit</w:t>
      </w:r>
      <w:proofErr w:type="spellEnd"/>
      <w:r>
        <w:t xml:space="preserve"> bfbf920701fb77bb3473de3ad00beaa8f34c0a48</w:t>
      </w:r>
      <w:bookmarkEnd w:id="10"/>
      <w:r>
        <w:t xml:space="preserve"> </w:t>
      </w:r>
    </w:p>
    <w:p w14:paraId="6DEA118F" w14:textId="5C478DDD" w:rsidR="00A174E7" w:rsidRDefault="00A174E7" w:rsidP="00A174E7">
      <w:pPr>
        <w:spacing w:after="160" w:line="259" w:lineRule="auto"/>
      </w:pPr>
      <w:proofErr w:type="spellStart"/>
      <w:r>
        <w:t>Author</w:t>
      </w:r>
      <w:proofErr w:type="spellEnd"/>
      <w:r>
        <w:t xml:space="preserve">: </w:t>
      </w:r>
      <w:r w:rsidR="00100C2B">
        <w:br/>
        <w:t>Raphael Wirth</w:t>
      </w:r>
    </w:p>
    <w:p w14:paraId="47B0892B" w14:textId="401A44E8" w:rsidR="00A174E7" w:rsidRDefault="00100C2B" w:rsidP="00A174E7">
      <w:pPr>
        <w:spacing w:after="160" w:line="259" w:lineRule="auto"/>
      </w:pPr>
      <w:r>
        <w:t xml:space="preserve">Date: </w:t>
      </w:r>
      <w:r>
        <w:br/>
      </w:r>
      <w:r w:rsidR="00A174E7">
        <w:t>Sun Jan 24 19:22:57 2021 +0100</w:t>
      </w:r>
    </w:p>
    <w:p w14:paraId="2522C39C" w14:textId="73DD07D5" w:rsidR="00A174E7" w:rsidRDefault="00100C2B" w:rsidP="00A174E7">
      <w:pPr>
        <w:spacing w:after="160" w:line="259" w:lineRule="auto"/>
      </w:pPr>
      <w:r>
        <w:t>Kommentar:</w:t>
      </w:r>
      <w:r>
        <w:br/>
      </w:r>
      <w:proofErr w:type="spellStart"/>
      <w:r w:rsidR="00A174E7">
        <w:t>implement</w:t>
      </w:r>
      <w:proofErr w:type="spellEnd"/>
      <w:r w:rsidR="00A174E7">
        <w:t xml:space="preserve"> </w:t>
      </w:r>
      <w:proofErr w:type="spellStart"/>
      <w:r w:rsidR="00A174E7">
        <w:t>bill</w:t>
      </w:r>
      <w:proofErr w:type="spellEnd"/>
      <w:r w:rsidR="00A174E7">
        <w:t xml:space="preserve"> </w:t>
      </w:r>
      <w:proofErr w:type="spellStart"/>
      <w:r w:rsidR="00A174E7">
        <w:t>view</w:t>
      </w:r>
      <w:proofErr w:type="spellEnd"/>
    </w:p>
    <w:p w14:paraId="018273E3" w14:textId="741E6B3E" w:rsidR="00100C2B" w:rsidRDefault="00100C2B" w:rsidP="00A174E7">
      <w:pPr>
        <w:spacing w:after="160" w:line="259" w:lineRule="auto"/>
      </w:pPr>
      <w:r>
        <w:t xml:space="preserve">Aufwand: </w:t>
      </w:r>
      <w:r>
        <w:br/>
        <w:t>1h</w:t>
      </w:r>
    </w:p>
    <w:p w14:paraId="22D2122F" w14:textId="77777777" w:rsidR="00A174E7" w:rsidRDefault="00A174E7" w:rsidP="00A174E7">
      <w:pPr>
        <w:pStyle w:val="berschrift2"/>
      </w:pPr>
      <w:bookmarkStart w:id="11" w:name="_Toc65312280"/>
      <w:proofErr w:type="spellStart"/>
      <w:r>
        <w:lastRenderedPageBreak/>
        <w:t>commit</w:t>
      </w:r>
      <w:proofErr w:type="spellEnd"/>
      <w:r>
        <w:t xml:space="preserve"> 48cb79737d6cee113d32c515d5b3cb2883ecf228</w:t>
      </w:r>
      <w:bookmarkEnd w:id="11"/>
    </w:p>
    <w:p w14:paraId="701059EE" w14:textId="4AD25F28" w:rsidR="00A174E7" w:rsidRDefault="00A174E7" w:rsidP="00A174E7">
      <w:pPr>
        <w:spacing w:after="160" w:line="259" w:lineRule="auto"/>
      </w:pPr>
      <w:proofErr w:type="spellStart"/>
      <w:r>
        <w:t>Author</w:t>
      </w:r>
      <w:proofErr w:type="spellEnd"/>
      <w:r>
        <w:t xml:space="preserve">: </w:t>
      </w:r>
      <w:r w:rsidR="00100C2B">
        <w:br/>
        <w:t>Raphael Wirth</w:t>
      </w:r>
    </w:p>
    <w:p w14:paraId="3E56FCE4" w14:textId="2F94E331" w:rsidR="00A174E7" w:rsidRDefault="00100C2B" w:rsidP="00A174E7">
      <w:pPr>
        <w:spacing w:after="160" w:line="259" w:lineRule="auto"/>
      </w:pPr>
      <w:r>
        <w:t xml:space="preserve">Date: </w:t>
      </w:r>
      <w:r>
        <w:br/>
      </w:r>
      <w:r w:rsidR="00A174E7">
        <w:t>Sun Jan 24 18:38:35 2021 +0100</w:t>
      </w:r>
    </w:p>
    <w:p w14:paraId="24923D24" w14:textId="1DB7725B" w:rsidR="00A174E7" w:rsidRDefault="00100C2B" w:rsidP="00A174E7">
      <w:pPr>
        <w:spacing w:after="160" w:line="259" w:lineRule="auto"/>
      </w:pPr>
      <w:r>
        <w:t>Kommentar:</w:t>
      </w:r>
      <w:r>
        <w:br/>
      </w:r>
      <w:proofErr w:type="spellStart"/>
      <w:r w:rsidR="00A174E7">
        <w:t>implement</w:t>
      </w:r>
      <w:proofErr w:type="spellEnd"/>
      <w:r w:rsidR="00A174E7">
        <w:t xml:space="preserve"> </w:t>
      </w:r>
      <w:proofErr w:type="spellStart"/>
      <w:r w:rsidR="00A174E7">
        <w:t>yoy</w:t>
      </w:r>
      <w:proofErr w:type="spellEnd"/>
      <w:r w:rsidR="00A174E7">
        <w:t xml:space="preserve"> </w:t>
      </w:r>
      <w:proofErr w:type="spellStart"/>
      <w:r w:rsidR="00A174E7">
        <w:t>comparison</w:t>
      </w:r>
      <w:proofErr w:type="spellEnd"/>
    </w:p>
    <w:p w14:paraId="21AABF0A" w14:textId="1C1A033A" w:rsidR="00100C2B" w:rsidRDefault="00100C2B" w:rsidP="00A174E7">
      <w:pPr>
        <w:spacing w:after="160" w:line="259" w:lineRule="auto"/>
      </w:pPr>
      <w:r>
        <w:t>Aufwand:</w:t>
      </w:r>
      <w:r>
        <w:br/>
        <w:t>2.5h</w:t>
      </w:r>
    </w:p>
    <w:p w14:paraId="51D1EE3D" w14:textId="77777777" w:rsidR="00A174E7" w:rsidRDefault="00A174E7" w:rsidP="00A174E7">
      <w:pPr>
        <w:pStyle w:val="berschrift2"/>
      </w:pPr>
      <w:bookmarkStart w:id="12" w:name="_Toc65312281"/>
      <w:proofErr w:type="spellStart"/>
      <w:r>
        <w:t>commit</w:t>
      </w:r>
      <w:proofErr w:type="spellEnd"/>
      <w:r>
        <w:t xml:space="preserve"> 4d022ba6912e888abd0c188fef48b109b5ce0c10</w:t>
      </w:r>
      <w:bookmarkEnd w:id="12"/>
    </w:p>
    <w:p w14:paraId="4B2A67F6" w14:textId="172D8C47" w:rsidR="00A174E7" w:rsidRDefault="00A174E7" w:rsidP="00A174E7">
      <w:pPr>
        <w:spacing w:after="160" w:line="259" w:lineRule="auto"/>
      </w:pPr>
      <w:proofErr w:type="spellStart"/>
      <w:r w:rsidRPr="00A174E7">
        <w:t>Author</w:t>
      </w:r>
      <w:proofErr w:type="spellEnd"/>
      <w:r w:rsidRPr="00A174E7">
        <w:t xml:space="preserve">: </w:t>
      </w:r>
      <w:r w:rsidR="00100C2B">
        <w:br/>
      </w:r>
      <w:r w:rsidRPr="00A174E7">
        <w:t>Ricardo Coelho</w:t>
      </w:r>
    </w:p>
    <w:p w14:paraId="7BDE1EA7" w14:textId="496B4E2B" w:rsidR="00A174E7" w:rsidRDefault="00100C2B" w:rsidP="00A174E7">
      <w:pPr>
        <w:spacing w:after="160" w:line="259" w:lineRule="auto"/>
      </w:pPr>
      <w:r>
        <w:t xml:space="preserve">Date: </w:t>
      </w:r>
      <w:r>
        <w:br/>
      </w:r>
      <w:r w:rsidR="00A174E7">
        <w:t>Sun Jan 24 15:57:29 2021 +0100</w:t>
      </w:r>
    </w:p>
    <w:p w14:paraId="536FF8B6" w14:textId="628AE4ED" w:rsidR="00A174E7" w:rsidRDefault="00100C2B" w:rsidP="00A174E7">
      <w:pPr>
        <w:spacing w:after="160" w:line="259" w:lineRule="auto"/>
      </w:pPr>
      <w:r>
        <w:t>Kommentar:</w:t>
      </w:r>
      <w:r>
        <w:br/>
      </w:r>
      <w:proofErr w:type="spellStart"/>
      <w:r w:rsidR="00A174E7">
        <w:t>improve</w:t>
      </w:r>
      <w:proofErr w:type="spellEnd"/>
      <w:r w:rsidR="00A174E7">
        <w:t xml:space="preserve"> </w:t>
      </w:r>
      <w:proofErr w:type="spellStart"/>
      <w:r w:rsidR="00A174E7">
        <w:t>delete</w:t>
      </w:r>
      <w:proofErr w:type="spellEnd"/>
      <w:r w:rsidR="00A174E7">
        <w:t xml:space="preserve"> </w:t>
      </w:r>
      <w:proofErr w:type="spellStart"/>
      <w:r w:rsidR="00A174E7">
        <w:t>categories</w:t>
      </w:r>
      <w:proofErr w:type="spellEnd"/>
      <w:r w:rsidR="00A174E7">
        <w:t xml:space="preserve"> </w:t>
      </w:r>
      <w:proofErr w:type="spellStart"/>
      <w:r w:rsidR="00A174E7">
        <w:t>function</w:t>
      </w:r>
      <w:proofErr w:type="spellEnd"/>
    </w:p>
    <w:p w14:paraId="057D3D2E" w14:textId="36C85209" w:rsidR="00100C2B" w:rsidRDefault="00100C2B" w:rsidP="00A174E7">
      <w:pPr>
        <w:spacing w:after="160" w:line="259" w:lineRule="auto"/>
      </w:pPr>
      <w:r>
        <w:t>Aufwand:</w:t>
      </w:r>
    </w:p>
    <w:p w14:paraId="09A552C9" w14:textId="02777CE4" w:rsidR="00A174E7" w:rsidRDefault="009B3AA3" w:rsidP="00A174E7">
      <w:pPr>
        <w:spacing w:after="160" w:line="259" w:lineRule="auto"/>
      </w:pPr>
      <w:r>
        <w:t>0.50h</w:t>
      </w:r>
    </w:p>
    <w:p w14:paraId="26659561" w14:textId="77777777" w:rsidR="00A174E7" w:rsidRDefault="00A174E7" w:rsidP="00A174E7">
      <w:pPr>
        <w:pStyle w:val="berschrift2"/>
      </w:pPr>
      <w:bookmarkStart w:id="13" w:name="_Toc65312282"/>
      <w:proofErr w:type="spellStart"/>
      <w:r>
        <w:t>commit</w:t>
      </w:r>
      <w:proofErr w:type="spellEnd"/>
      <w:r>
        <w:t xml:space="preserve"> 487f772a5813d738ea76039ba9f260b4ce38de2e</w:t>
      </w:r>
      <w:bookmarkEnd w:id="13"/>
    </w:p>
    <w:p w14:paraId="22207219" w14:textId="3E00062D" w:rsidR="00A174E7" w:rsidRDefault="00A174E7" w:rsidP="00A174E7">
      <w:pPr>
        <w:spacing w:after="160" w:line="259" w:lineRule="auto"/>
      </w:pPr>
      <w:proofErr w:type="spellStart"/>
      <w:r>
        <w:t>Author</w:t>
      </w:r>
      <w:proofErr w:type="spellEnd"/>
      <w:r>
        <w:t xml:space="preserve">: </w:t>
      </w:r>
      <w:r w:rsidR="00100C2B">
        <w:br/>
        <w:t>Ricardo Coelho</w:t>
      </w:r>
    </w:p>
    <w:p w14:paraId="51C5E3FA" w14:textId="333163C1" w:rsidR="00A174E7" w:rsidRDefault="00100C2B" w:rsidP="00A174E7">
      <w:pPr>
        <w:spacing w:after="160" w:line="259" w:lineRule="auto"/>
      </w:pPr>
      <w:r>
        <w:t xml:space="preserve">Date: </w:t>
      </w:r>
      <w:r w:rsidR="004300D6">
        <w:br/>
      </w:r>
      <w:proofErr w:type="spellStart"/>
      <w:r w:rsidR="00A174E7">
        <w:t>Fri</w:t>
      </w:r>
      <w:proofErr w:type="spellEnd"/>
      <w:r w:rsidR="00A174E7">
        <w:t xml:space="preserve"> Jan 22 19:23:05 2021 +0100</w:t>
      </w:r>
    </w:p>
    <w:p w14:paraId="1CF03F54" w14:textId="050702BF" w:rsidR="00A174E7" w:rsidRPr="009B3AA3" w:rsidRDefault="004300D6" w:rsidP="00A174E7">
      <w:pPr>
        <w:spacing w:after="160" w:line="259" w:lineRule="auto"/>
        <w:rPr>
          <w:lang w:val="en-GB"/>
        </w:rPr>
      </w:pPr>
      <w:proofErr w:type="spellStart"/>
      <w:r w:rsidRPr="009B3AA3">
        <w:rPr>
          <w:lang w:val="en-GB"/>
        </w:rPr>
        <w:t>Kommentar</w:t>
      </w:r>
      <w:proofErr w:type="spellEnd"/>
      <w:r w:rsidRPr="009B3AA3">
        <w:rPr>
          <w:lang w:val="en-GB"/>
        </w:rPr>
        <w:t>:</w:t>
      </w:r>
      <w:r w:rsidRPr="009B3AA3">
        <w:rPr>
          <w:lang w:val="en-GB"/>
        </w:rPr>
        <w:br/>
      </w:r>
      <w:r w:rsidR="00A174E7" w:rsidRPr="009B3AA3">
        <w:rPr>
          <w:lang w:val="en-GB"/>
        </w:rPr>
        <w:t>view/</w:t>
      </w:r>
      <w:proofErr w:type="spellStart"/>
      <w:r w:rsidR="00A174E7" w:rsidRPr="009B3AA3">
        <w:rPr>
          <w:lang w:val="en-GB"/>
        </w:rPr>
        <w:t>ViewCategories</w:t>
      </w:r>
      <w:proofErr w:type="spellEnd"/>
      <w:r w:rsidR="00A174E7" w:rsidRPr="009B3AA3">
        <w:rPr>
          <w:lang w:val="en-GB"/>
        </w:rPr>
        <w:t xml:space="preserve">: allow to delete category only if has 0 </w:t>
      </w:r>
      <w:proofErr w:type="gramStart"/>
      <w:r w:rsidR="00A174E7" w:rsidRPr="009B3AA3">
        <w:rPr>
          <w:lang w:val="en-GB"/>
        </w:rPr>
        <w:t>children</w:t>
      </w:r>
      <w:proofErr w:type="gramEnd"/>
    </w:p>
    <w:p w14:paraId="79010045" w14:textId="1F9605B0" w:rsidR="004300D6" w:rsidRDefault="004300D6" w:rsidP="00A174E7">
      <w:pPr>
        <w:spacing w:after="160" w:line="259" w:lineRule="auto"/>
      </w:pPr>
      <w:r>
        <w:t>Aufwand:</w:t>
      </w:r>
    </w:p>
    <w:p w14:paraId="47BA4678" w14:textId="3CFED70C" w:rsidR="00A174E7" w:rsidRDefault="009B3AA3" w:rsidP="00A174E7">
      <w:pPr>
        <w:spacing w:after="160" w:line="259" w:lineRule="auto"/>
      </w:pPr>
      <w:r>
        <w:t>0.50h</w:t>
      </w:r>
    </w:p>
    <w:p w14:paraId="502E31F9" w14:textId="77777777" w:rsidR="00A174E7" w:rsidRDefault="00A174E7" w:rsidP="00A174E7">
      <w:pPr>
        <w:pStyle w:val="berschrift2"/>
      </w:pPr>
      <w:bookmarkStart w:id="14" w:name="_Toc65312283"/>
      <w:proofErr w:type="spellStart"/>
      <w:r>
        <w:t>commit</w:t>
      </w:r>
      <w:proofErr w:type="spellEnd"/>
      <w:r>
        <w:t xml:space="preserve"> 7337dbd7e30d0842b55c3d5432c3a79d6934d63d</w:t>
      </w:r>
      <w:bookmarkEnd w:id="14"/>
    </w:p>
    <w:p w14:paraId="17400922" w14:textId="5964FE90" w:rsidR="00A174E7" w:rsidRDefault="00A174E7" w:rsidP="00A174E7">
      <w:pPr>
        <w:spacing w:after="160" w:line="259" w:lineRule="auto"/>
      </w:pPr>
      <w:proofErr w:type="spellStart"/>
      <w:r>
        <w:t>Author</w:t>
      </w:r>
      <w:proofErr w:type="spellEnd"/>
      <w:r>
        <w:t xml:space="preserve">: </w:t>
      </w:r>
      <w:r w:rsidR="004300D6">
        <w:br/>
      </w:r>
      <w:r w:rsidR="00100C2B">
        <w:t>Ricardo Coelho</w:t>
      </w:r>
    </w:p>
    <w:p w14:paraId="0EAB1181" w14:textId="55C281F1" w:rsidR="00A174E7" w:rsidRDefault="00100C2B" w:rsidP="00A174E7">
      <w:pPr>
        <w:spacing w:after="160" w:line="259" w:lineRule="auto"/>
      </w:pPr>
      <w:r>
        <w:t xml:space="preserve">Date: </w:t>
      </w:r>
      <w:r w:rsidR="004300D6">
        <w:br/>
      </w:r>
      <w:proofErr w:type="spellStart"/>
      <w:r w:rsidR="00A174E7">
        <w:t>Fri</w:t>
      </w:r>
      <w:proofErr w:type="spellEnd"/>
      <w:r w:rsidR="00A174E7">
        <w:t xml:space="preserve"> Jan 22 19:21:17 2021 +0100</w:t>
      </w:r>
    </w:p>
    <w:p w14:paraId="38370058" w14:textId="3B896291" w:rsidR="00A174E7" w:rsidRPr="009B3AA3" w:rsidRDefault="004300D6" w:rsidP="00A174E7">
      <w:pPr>
        <w:spacing w:after="160" w:line="259" w:lineRule="auto"/>
        <w:rPr>
          <w:lang w:val="en-GB"/>
        </w:rPr>
      </w:pPr>
      <w:proofErr w:type="spellStart"/>
      <w:r w:rsidRPr="009B3AA3">
        <w:rPr>
          <w:lang w:val="en-GB"/>
        </w:rPr>
        <w:t>Kommentar</w:t>
      </w:r>
      <w:proofErr w:type="spellEnd"/>
      <w:r w:rsidRPr="009B3AA3">
        <w:rPr>
          <w:lang w:val="en-GB"/>
        </w:rPr>
        <w:t>:</w:t>
      </w:r>
      <w:r w:rsidRPr="009B3AA3">
        <w:rPr>
          <w:lang w:val="en-GB"/>
        </w:rPr>
        <w:br/>
      </w:r>
      <w:r w:rsidR="00A174E7" w:rsidRPr="009B3AA3">
        <w:rPr>
          <w:lang w:val="en-GB"/>
        </w:rPr>
        <w:t>services/</w:t>
      </w:r>
      <w:proofErr w:type="spellStart"/>
      <w:r w:rsidR="00A174E7" w:rsidRPr="009B3AA3">
        <w:rPr>
          <w:lang w:val="en-GB"/>
        </w:rPr>
        <w:t>ProductCategoryService</w:t>
      </w:r>
      <w:proofErr w:type="spellEnd"/>
      <w:r w:rsidR="00A174E7" w:rsidRPr="009B3AA3">
        <w:rPr>
          <w:lang w:val="en-GB"/>
        </w:rPr>
        <w:t xml:space="preserve">: add function to get all children by </w:t>
      </w:r>
      <w:proofErr w:type="spellStart"/>
      <w:proofErr w:type="gramStart"/>
      <w:r w:rsidR="00A174E7" w:rsidRPr="009B3AA3">
        <w:rPr>
          <w:lang w:val="en-GB"/>
        </w:rPr>
        <w:t>parentId</w:t>
      </w:r>
      <w:proofErr w:type="spellEnd"/>
      <w:proofErr w:type="gramEnd"/>
    </w:p>
    <w:p w14:paraId="20972ED1" w14:textId="31A99D08" w:rsidR="004300D6" w:rsidRDefault="004300D6" w:rsidP="00A174E7">
      <w:pPr>
        <w:spacing w:after="160" w:line="259" w:lineRule="auto"/>
      </w:pPr>
      <w:r>
        <w:t>Aufwand:</w:t>
      </w:r>
    </w:p>
    <w:p w14:paraId="31150191" w14:textId="618C0160" w:rsidR="00A174E7" w:rsidRDefault="009B3AA3" w:rsidP="00A174E7">
      <w:pPr>
        <w:spacing w:after="160" w:line="259" w:lineRule="auto"/>
      </w:pPr>
      <w:r>
        <w:t>0.50h</w:t>
      </w:r>
    </w:p>
    <w:p w14:paraId="0DE9EA1A" w14:textId="77777777" w:rsidR="00A174E7" w:rsidRDefault="00A174E7" w:rsidP="00A174E7">
      <w:pPr>
        <w:pStyle w:val="berschrift2"/>
      </w:pPr>
      <w:bookmarkStart w:id="15" w:name="_Toc65312284"/>
      <w:proofErr w:type="spellStart"/>
      <w:r>
        <w:lastRenderedPageBreak/>
        <w:t>commit</w:t>
      </w:r>
      <w:proofErr w:type="spellEnd"/>
      <w:r>
        <w:t xml:space="preserve"> 5f3501a5843cf6c627ebe19a9a0d84ba84eb423f</w:t>
      </w:r>
      <w:bookmarkEnd w:id="15"/>
    </w:p>
    <w:p w14:paraId="2814316C" w14:textId="29B8D540" w:rsidR="004300D6" w:rsidRDefault="00A174E7" w:rsidP="00A174E7">
      <w:pPr>
        <w:spacing w:after="160" w:line="259" w:lineRule="auto"/>
      </w:pPr>
      <w:proofErr w:type="spellStart"/>
      <w:r w:rsidRPr="00A174E7">
        <w:t>Author</w:t>
      </w:r>
      <w:proofErr w:type="spellEnd"/>
      <w:r w:rsidRPr="00A174E7">
        <w:t xml:space="preserve">: </w:t>
      </w:r>
      <w:r w:rsidR="004300D6">
        <w:br/>
      </w:r>
      <w:r w:rsidRPr="00A174E7">
        <w:t>Ricardo Coelho</w:t>
      </w:r>
    </w:p>
    <w:p w14:paraId="1A12AE57" w14:textId="32D9C9FF" w:rsidR="00A174E7" w:rsidRDefault="00100C2B" w:rsidP="00A174E7">
      <w:pPr>
        <w:spacing w:after="160" w:line="259" w:lineRule="auto"/>
      </w:pPr>
      <w:r>
        <w:t xml:space="preserve">Date: </w:t>
      </w:r>
      <w:r w:rsidR="004300D6">
        <w:br/>
      </w:r>
      <w:r w:rsidR="00A174E7">
        <w:t>Mon Jan 18 09:38:35 2021 +0100</w:t>
      </w:r>
    </w:p>
    <w:p w14:paraId="5ECB4DEE" w14:textId="06A2CCF1" w:rsidR="00A174E7" w:rsidRDefault="004300D6" w:rsidP="00A174E7">
      <w:pPr>
        <w:spacing w:after="160" w:line="259" w:lineRule="auto"/>
      </w:pPr>
      <w:r>
        <w:t>Kommentar:</w:t>
      </w:r>
      <w:r>
        <w:br/>
      </w:r>
      <w:proofErr w:type="spellStart"/>
      <w:r w:rsidR="00A174E7">
        <w:t>recursive</w:t>
      </w:r>
      <w:proofErr w:type="spellEnd"/>
      <w:r w:rsidR="00A174E7">
        <w:t xml:space="preserve"> </w:t>
      </w:r>
      <w:proofErr w:type="spellStart"/>
      <w:r w:rsidR="00A174E7">
        <w:t>cte</w:t>
      </w:r>
      <w:proofErr w:type="spellEnd"/>
      <w:r w:rsidR="00A174E7">
        <w:t xml:space="preserve"> </w:t>
      </w:r>
      <w:proofErr w:type="spellStart"/>
      <w:r w:rsidR="00A174E7">
        <w:t>for</w:t>
      </w:r>
      <w:proofErr w:type="spellEnd"/>
      <w:r w:rsidR="00A174E7">
        <w:t xml:space="preserve"> </w:t>
      </w:r>
      <w:proofErr w:type="spellStart"/>
      <w:r w:rsidR="00A174E7">
        <w:t>categories</w:t>
      </w:r>
      <w:proofErr w:type="spellEnd"/>
    </w:p>
    <w:p w14:paraId="16C4A830" w14:textId="77777777" w:rsidR="009B3AA3" w:rsidRDefault="004300D6" w:rsidP="00A174E7">
      <w:pPr>
        <w:spacing w:after="160" w:line="259" w:lineRule="auto"/>
      </w:pPr>
      <w:r>
        <w:t>Aufwand:</w:t>
      </w:r>
    </w:p>
    <w:p w14:paraId="38799C79" w14:textId="4DDF9C9C" w:rsidR="00A174E7" w:rsidRDefault="009B3AA3" w:rsidP="00A174E7">
      <w:pPr>
        <w:spacing w:after="160" w:line="259" w:lineRule="auto"/>
      </w:pPr>
      <w:r>
        <w:t>3.50h</w:t>
      </w:r>
    </w:p>
    <w:p w14:paraId="2C748ED9" w14:textId="77777777" w:rsidR="00A174E7" w:rsidRDefault="00A174E7" w:rsidP="00A174E7">
      <w:pPr>
        <w:pStyle w:val="berschrift2"/>
      </w:pPr>
      <w:bookmarkStart w:id="16" w:name="_Toc65312285"/>
      <w:proofErr w:type="spellStart"/>
      <w:r>
        <w:t>commit</w:t>
      </w:r>
      <w:proofErr w:type="spellEnd"/>
      <w:r>
        <w:t xml:space="preserve"> 8de31ef6d6862f597a71c199e5332135bc8f5706</w:t>
      </w:r>
      <w:bookmarkEnd w:id="16"/>
    </w:p>
    <w:p w14:paraId="0E98D9DA" w14:textId="32D2955A" w:rsidR="00A174E7" w:rsidRDefault="00A174E7" w:rsidP="00A174E7">
      <w:pPr>
        <w:spacing w:after="160" w:line="259" w:lineRule="auto"/>
      </w:pPr>
      <w:proofErr w:type="spellStart"/>
      <w:r>
        <w:t>Author</w:t>
      </w:r>
      <w:proofErr w:type="spellEnd"/>
      <w:r>
        <w:t xml:space="preserve">: </w:t>
      </w:r>
      <w:r w:rsidR="004300D6">
        <w:br/>
      </w:r>
      <w:r w:rsidR="00100C2B">
        <w:t>Ricardo Coelho</w:t>
      </w:r>
    </w:p>
    <w:p w14:paraId="18EA2A75" w14:textId="53B86CE5" w:rsidR="00A174E7" w:rsidRDefault="00100C2B" w:rsidP="00A174E7">
      <w:pPr>
        <w:spacing w:after="160" w:line="259" w:lineRule="auto"/>
      </w:pPr>
      <w:r>
        <w:t xml:space="preserve">Date: </w:t>
      </w:r>
      <w:r w:rsidR="004300D6">
        <w:br/>
      </w:r>
      <w:r w:rsidR="00A174E7">
        <w:t>Sun Jan 17 15:29:51 2021 +0100</w:t>
      </w:r>
    </w:p>
    <w:p w14:paraId="3B5C3A5F" w14:textId="709CD4AF" w:rsidR="00A174E7" w:rsidRPr="009B3AA3" w:rsidRDefault="004300D6" w:rsidP="00A174E7">
      <w:pPr>
        <w:spacing w:after="160" w:line="259" w:lineRule="auto"/>
        <w:rPr>
          <w:lang w:val="en-GB"/>
        </w:rPr>
      </w:pPr>
      <w:proofErr w:type="spellStart"/>
      <w:r w:rsidRPr="009B3AA3">
        <w:rPr>
          <w:lang w:val="en-GB"/>
        </w:rPr>
        <w:t>Kommentar</w:t>
      </w:r>
      <w:proofErr w:type="spellEnd"/>
      <w:r w:rsidRPr="009B3AA3">
        <w:rPr>
          <w:lang w:val="en-GB"/>
        </w:rPr>
        <w:t>:</w:t>
      </w:r>
      <w:r w:rsidRPr="009B3AA3">
        <w:rPr>
          <w:lang w:val="en-GB"/>
        </w:rPr>
        <w:br/>
      </w:r>
      <w:r w:rsidR="00A174E7" w:rsidRPr="009B3AA3">
        <w:rPr>
          <w:lang w:val="en-GB"/>
        </w:rPr>
        <w:t>views/</w:t>
      </w:r>
      <w:proofErr w:type="spellStart"/>
      <w:r w:rsidR="00A174E7" w:rsidRPr="009B3AA3">
        <w:rPr>
          <w:lang w:val="en-GB"/>
        </w:rPr>
        <w:t>ViewCustomers</w:t>
      </w:r>
      <w:proofErr w:type="spellEnd"/>
      <w:r w:rsidR="00A174E7" w:rsidRPr="009B3AA3">
        <w:rPr>
          <w:lang w:val="en-GB"/>
        </w:rPr>
        <w:t xml:space="preserve">: add label hint to show filter params on field </w:t>
      </w:r>
      <w:proofErr w:type="gramStart"/>
      <w:r w:rsidR="00A174E7" w:rsidRPr="009B3AA3">
        <w:rPr>
          <w:lang w:val="en-GB"/>
        </w:rPr>
        <w:t>enter</w:t>
      </w:r>
      <w:proofErr w:type="gramEnd"/>
    </w:p>
    <w:p w14:paraId="5C381505" w14:textId="5E7C0D67" w:rsidR="00A174E7" w:rsidRDefault="004300D6" w:rsidP="00A174E7">
      <w:pPr>
        <w:spacing w:after="160" w:line="259" w:lineRule="auto"/>
      </w:pPr>
      <w:r>
        <w:t>Aufwand:</w:t>
      </w:r>
      <w:r>
        <w:br/>
      </w:r>
      <w:r w:rsidR="009B3AA3">
        <w:t>0.25h</w:t>
      </w:r>
    </w:p>
    <w:p w14:paraId="6E8B37BB" w14:textId="77777777" w:rsidR="00A174E7" w:rsidRDefault="00A174E7" w:rsidP="00A174E7">
      <w:pPr>
        <w:pStyle w:val="berschrift2"/>
      </w:pPr>
      <w:bookmarkStart w:id="17" w:name="_Toc65312286"/>
      <w:proofErr w:type="spellStart"/>
      <w:r>
        <w:t>commit</w:t>
      </w:r>
      <w:proofErr w:type="spellEnd"/>
      <w:r>
        <w:t xml:space="preserve"> 3cceb89518b4faa45c677f37034bbff51405f5ba</w:t>
      </w:r>
      <w:bookmarkEnd w:id="17"/>
    </w:p>
    <w:p w14:paraId="6DE5F5BF" w14:textId="57661D29" w:rsidR="00A174E7" w:rsidRDefault="00A174E7" w:rsidP="00A174E7">
      <w:pPr>
        <w:spacing w:after="160" w:line="259" w:lineRule="auto"/>
      </w:pPr>
      <w:proofErr w:type="spellStart"/>
      <w:r>
        <w:t>Author</w:t>
      </w:r>
      <w:proofErr w:type="spellEnd"/>
      <w:r>
        <w:t xml:space="preserve">: </w:t>
      </w:r>
      <w:r w:rsidR="004300D6">
        <w:br/>
      </w:r>
      <w:r w:rsidR="00100C2B">
        <w:t>Ricardo Coelho</w:t>
      </w:r>
    </w:p>
    <w:p w14:paraId="2A11811F" w14:textId="03799EAA" w:rsidR="00A174E7" w:rsidRDefault="00100C2B" w:rsidP="00A174E7">
      <w:pPr>
        <w:spacing w:after="160" w:line="259" w:lineRule="auto"/>
      </w:pPr>
      <w:r>
        <w:t xml:space="preserve">Date: </w:t>
      </w:r>
      <w:r w:rsidR="004300D6">
        <w:br/>
      </w:r>
      <w:r w:rsidR="00A174E7">
        <w:t>Sun Jan 17 15:28:49 2021 +0100</w:t>
      </w:r>
    </w:p>
    <w:p w14:paraId="3961443A" w14:textId="5032C600" w:rsidR="00A174E7" w:rsidRPr="009B3AA3" w:rsidRDefault="004300D6" w:rsidP="00A174E7">
      <w:pPr>
        <w:spacing w:after="160" w:line="259" w:lineRule="auto"/>
        <w:rPr>
          <w:lang w:val="en-GB"/>
        </w:rPr>
      </w:pPr>
      <w:proofErr w:type="spellStart"/>
      <w:r w:rsidRPr="009B3AA3">
        <w:rPr>
          <w:lang w:val="en-GB"/>
        </w:rPr>
        <w:t>Kommentar</w:t>
      </w:r>
      <w:proofErr w:type="spellEnd"/>
      <w:r w:rsidRPr="009B3AA3">
        <w:rPr>
          <w:lang w:val="en-GB"/>
        </w:rPr>
        <w:t>:</w:t>
      </w:r>
      <w:r w:rsidRPr="009B3AA3">
        <w:rPr>
          <w:lang w:val="en-GB"/>
        </w:rPr>
        <w:br/>
      </w:r>
      <w:r w:rsidR="00A174E7" w:rsidRPr="009B3AA3">
        <w:rPr>
          <w:lang w:val="en-GB"/>
        </w:rPr>
        <w:t>services/</w:t>
      </w:r>
      <w:proofErr w:type="spellStart"/>
      <w:r w:rsidR="00A174E7" w:rsidRPr="009B3AA3">
        <w:rPr>
          <w:lang w:val="en-GB"/>
        </w:rPr>
        <w:t>CustomerService</w:t>
      </w:r>
      <w:proofErr w:type="spellEnd"/>
      <w:r w:rsidR="00A174E7" w:rsidRPr="009B3AA3">
        <w:rPr>
          <w:lang w:val="en-GB"/>
        </w:rPr>
        <w:t xml:space="preserve">: add more filter params for </w:t>
      </w:r>
      <w:proofErr w:type="gramStart"/>
      <w:r w:rsidR="00A174E7" w:rsidRPr="009B3AA3">
        <w:rPr>
          <w:lang w:val="en-GB"/>
        </w:rPr>
        <w:t>grid</w:t>
      </w:r>
      <w:proofErr w:type="gramEnd"/>
    </w:p>
    <w:p w14:paraId="63832B6D" w14:textId="23C9A467" w:rsidR="00A174E7" w:rsidRDefault="004300D6" w:rsidP="00A174E7">
      <w:pPr>
        <w:spacing w:after="160" w:line="259" w:lineRule="auto"/>
      </w:pPr>
      <w:r>
        <w:t>Aufwand:</w:t>
      </w:r>
      <w:r>
        <w:br/>
      </w:r>
      <w:r w:rsidR="009B3AA3">
        <w:t>0.25h</w:t>
      </w:r>
    </w:p>
    <w:p w14:paraId="7147A766" w14:textId="64EDF980" w:rsidR="004300D6" w:rsidRDefault="004300D6">
      <w:pPr>
        <w:spacing w:after="160" w:line="259" w:lineRule="auto"/>
      </w:pPr>
      <w:r>
        <w:br w:type="page"/>
      </w:r>
    </w:p>
    <w:p w14:paraId="3A25E3F1" w14:textId="77777777" w:rsidR="00A174E7" w:rsidRDefault="00A174E7" w:rsidP="00A174E7">
      <w:pPr>
        <w:pStyle w:val="berschrift2"/>
      </w:pPr>
      <w:bookmarkStart w:id="18" w:name="_Toc65312287"/>
      <w:proofErr w:type="spellStart"/>
      <w:r>
        <w:lastRenderedPageBreak/>
        <w:t>commit</w:t>
      </w:r>
      <w:proofErr w:type="spellEnd"/>
      <w:r>
        <w:t xml:space="preserve"> 8d061ecaace5034ce99ae2a5083689d1de806406</w:t>
      </w:r>
      <w:bookmarkEnd w:id="18"/>
    </w:p>
    <w:p w14:paraId="5AA66B3E" w14:textId="707FE2E9" w:rsidR="00A174E7" w:rsidRDefault="00A174E7" w:rsidP="00A174E7">
      <w:pPr>
        <w:spacing w:after="160" w:line="259" w:lineRule="auto"/>
      </w:pPr>
      <w:proofErr w:type="spellStart"/>
      <w:r>
        <w:t>Author</w:t>
      </w:r>
      <w:proofErr w:type="spellEnd"/>
      <w:r>
        <w:t xml:space="preserve">: </w:t>
      </w:r>
      <w:r w:rsidR="004300D6">
        <w:br/>
      </w:r>
      <w:r w:rsidR="00100C2B">
        <w:t>Ricardo Coelho</w:t>
      </w:r>
    </w:p>
    <w:p w14:paraId="3D6D096F" w14:textId="7530E8F8" w:rsidR="00A174E7" w:rsidRDefault="00100C2B" w:rsidP="00A174E7">
      <w:pPr>
        <w:spacing w:after="160" w:line="259" w:lineRule="auto"/>
      </w:pPr>
      <w:r>
        <w:t xml:space="preserve">Date: </w:t>
      </w:r>
      <w:r w:rsidR="004300D6">
        <w:br/>
      </w:r>
      <w:r w:rsidR="00A174E7">
        <w:t>Sun Jan 17 15:10:35 2021 +0100</w:t>
      </w:r>
    </w:p>
    <w:p w14:paraId="43925B0A" w14:textId="3D14006F" w:rsidR="00A174E7" w:rsidRPr="009B3AA3" w:rsidRDefault="004300D6" w:rsidP="00A174E7">
      <w:pPr>
        <w:spacing w:after="160" w:line="259" w:lineRule="auto"/>
        <w:rPr>
          <w:lang w:val="en-GB"/>
        </w:rPr>
      </w:pPr>
      <w:proofErr w:type="spellStart"/>
      <w:r w:rsidRPr="009B3AA3">
        <w:rPr>
          <w:lang w:val="en-GB"/>
        </w:rPr>
        <w:t>Kommentar</w:t>
      </w:r>
      <w:proofErr w:type="spellEnd"/>
      <w:r w:rsidRPr="009B3AA3">
        <w:rPr>
          <w:lang w:val="en-GB"/>
        </w:rPr>
        <w:t>:</w:t>
      </w:r>
      <w:r w:rsidRPr="009B3AA3">
        <w:rPr>
          <w:lang w:val="en-GB"/>
        </w:rPr>
        <w:br/>
      </w:r>
      <w:r w:rsidR="00A174E7" w:rsidRPr="009B3AA3">
        <w:rPr>
          <w:lang w:val="en-GB"/>
        </w:rPr>
        <w:t>view/</w:t>
      </w:r>
      <w:proofErr w:type="spellStart"/>
      <w:r w:rsidR="00A174E7" w:rsidRPr="009B3AA3">
        <w:rPr>
          <w:lang w:val="en-GB"/>
        </w:rPr>
        <w:t>ViewCategories</w:t>
      </w:r>
      <w:proofErr w:type="spellEnd"/>
      <w:r w:rsidR="00A174E7" w:rsidRPr="009B3AA3">
        <w:rPr>
          <w:lang w:val="en-GB"/>
        </w:rPr>
        <w:t xml:space="preserve">: make layout </w:t>
      </w:r>
      <w:proofErr w:type="spellStart"/>
      <w:proofErr w:type="gramStart"/>
      <w:r w:rsidR="00A174E7" w:rsidRPr="009B3AA3">
        <w:rPr>
          <w:lang w:val="en-GB"/>
        </w:rPr>
        <w:t>resonsive</w:t>
      </w:r>
      <w:proofErr w:type="spellEnd"/>
      <w:proofErr w:type="gramEnd"/>
    </w:p>
    <w:p w14:paraId="60BB54D7" w14:textId="41553BEC" w:rsidR="00A174E7" w:rsidRDefault="004300D6" w:rsidP="00A174E7">
      <w:pPr>
        <w:spacing w:after="160" w:line="259" w:lineRule="auto"/>
      </w:pPr>
      <w:r>
        <w:t>Aufwand:</w:t>
      </w:r>
      <w:r>
        <w:br/>
      </w:r>
      <w:r w:rsidR="009B3AA3">
        <w:t>0.50h</w:t>
      </w:r>
    </w:p>
    <w:p w14:paraId="0DB29D84" w14:textId="77777777" w:rsidR="00A174E7" w:rsidRDefault="00A174E7" w:rsidP="00A174E7">
      <w:pPr>
        <w:pStyle w:val="berschrift2"/>
      </w:pPr>
      <w:bookmarkStart w:id="19" w:name="_Toc65312288"/>
      <w:proofErr w:type="spellStart"/>
      <w:r>
        <w:t>commit</w:t>
      </w:r>
      <w:proofErr w:type="spellEnd"/>
      <w:r>
        <w:t xml:space="preserve"> a7bc693643fe7676f5b3a85f77c422fea7bb2441</w:t>
      </w:r>
      <w:bookmarkEnd w:id="19"/>
    </w:p>
    <w:p w14:paraId="18518987" w14:textId="69D47A89" w:rsidR="00A174E7" w:rsidRDefault="00A174E7" w:rsidP="00A174E7">
      <w:pPr>
        <w:spacing w:after="160" w:line="259" w:lineRule="auto"/>
      </w:pPr>
      <w:proofErr w:type="spellStart"/>
      <w:r>
        <w:t>Author</w:t>
      </w:r>
      <w:proofErr w:type="spellEnd"/>
      <w:r>
        <w:t xml:space="preserve">: </w:t>
      </w:r>
      <w:r w:rsidR="004300D6">
        <w:br/>
      </w:r>
      <w:r w:rsidR="00100C2B">
        <w:t>Ricardo Coelho</w:t>
      </w:r>
    </w:p>
    <w:p w14:paraId="0B15B8D8" w14:textId="176DC226" w:rsidR="00A174E7" w:rsidRDefault="00100C2B" w:rsidP="00A174E7">
      <w:pPr>
        <w:spacing w:after="160" w:line="259" w:lineRule="auto"/>
      </w:pPr>
      <w:r>
        <w:t xml:space="preserve">Date: </w:t>
      </w:r>
      <w:r w:rsidR="004300D6">
        <w:br/>
      </w:r>
      <w:r w:rsidR="00A174E7">
        <w:t>Sun Jan 17 14:48:20 2021 +0100</w:t>
      </w:r>
    </w:p>
    <w:p w14:paraId="2E2A0F8A" w14:textId="111C009F" w:rsidR="00A174E7" w:rsidRDefault="004300D6" w:rsidP="00A174E7">
      <w:pPr>
        <w:spacing w:after="160" w:line="259" w:lineRule="auto"/>
      </w:pPr>
      <w:r>
        <w:t>Kommentar:</w:t>
      </w:r>
      <w:r>
        <w:br/>
      </w:r>
      <w:proofErr w:type="spellStart"/>
      <w:r w:rsidR="00A174E7">
        <w:t>view</w:t>
      </w:r>
      <w:proofErr w:type="spellEnd"/>
      <w:r w:rsidR="00A174E7">
        <w:t>/</w:t>
      </w:r>
      <w:proofErr w:type="spellStart"/>
      <w:r w:rsidR="00A174E7">
        <w:t>HomeScreen</w:t>
      </w:r>
      <w:proofErr w:type="spellEnd"/>
      <w:r w:rsidR="00A174E7">
        <w:t xml:space="preserve">: </w:t>
      </w:r>
      <w:proofErr w:type="spellStart"/>
      <w:r w:rsidR="00A174E7">
        <w:t>add</w:t>
      </w:r>
      <w:proofErr w:type="spellEnd"/>
      <w:r w:rsidR="00A174E7">
        <w:t xml:space="preserve"> </w:t>
      </w:r>
      <w:proofErr w:type="spellStart"/>
      <w:r w:rsidR="00A174E7">
        <w:t>flowLayout</w:t>
      </w:r>
      <w:proofErr w:type="spellEnd"/>
    </w:p>
    <w:p w14:paraId="1EA2E399" w14:textId="324A07FA" w:rsidR="00A174E7" w:rsidRDefault="004300D6" w:rsidP="00A174E7">
      <w:pPr>
        <w:spacing w:after="160" w:line="259" w:lineRule="auto"/>
      </w:pPr>
      <w:r>
        <w:t>Aufwand:</w:t>
      </w:r>
      <w:r>
        <w:br/>
      </w:r>
      <w:r w:rsidR="009B3AA3">
        <w:t>0.50h</w:t>
      </w:r>
    </w:p>
    <w:p w14:paraId="6A021C7A" w14:textId="77777777" w:rsidR="00A174E7" w:rsidRDefault="00A174E7" w:rsidP="00A174E7">
      <w:pPr>
        <w:pStyle w:val="berschrift2"/>
      </w:pPr>
      <w:bookmarkStart w:id="20" w:name="_Toc65312289"/>
      <w:proofErr w:type="spellStart"/>
      <w:r>
        <w:t>commit</w:t>
      </w:r>
      <w:proofErr w:type="spellEnd"/>
      <w:r>
        <w:t xml:space="preserve"> 4509459a93d5681536e4d83ea435b2d501bab988</w:t>
      </w:r>
      <w:bookmarkEnd w:id="20"/>
    </w:p>
    <w:p w14:paraId="6E0B617D" w14:textId="127619F2" w:rsidR="00A174E7" w:rsidRDefault="00A174E7" w:rsidP="00A174E7">
      <w:pPr>
        <w:spacing w:after="160" w:line="259" w:lineRule="auto"/>
      </w:pPr>
      <w:proofErr w:type="spellStart"/>
      <w:r>
        <w:t>Author</w:t>
      </w:r>
      <w:proofErr w:type="spellEnd"/>
      <w:r>
        <w:t xml:space="preserve">: </w:t>
      </w:r>
      <w:r w:rsidR="004300D6">
        <w:br/>
      </w:r>
      <w:r w:rsidR="00100C2B">
        <w:t>Raphael Wirth</w:t>
      </w:r>
    </w:p>
    <w:p w14:paraId="45A7EB33" w14:textId="57CE026C" w:rsidR="00A174E7" w:rsidRDefault="00100C2B" w:rsidP="00A174E7">
      <w:pPr>
        <w:spacing w:after="160" w:line="259" w:lineRule="auto"/>
      </w:pPr>
      <w:r>
        <w:t xml:space="preserve">Date: </w:t>
      </w:r>
      <w:r w:rsidR="004300D6">
        <w:br/>
      </w:r>
      <w:r w:rsidR="00A174E7">
        <w:t>Sun Jan 17 13:55:48 2021 +0100</w:t>
      </w:r>
    </w:p>
    <w:p w14:paraId="7C299EB6" w14:textId="5BB39BDD" w:rsidR="00A174E7" w:rsidRPr="009B3AA3" w:rsidRDefault="004300D6" w:rsidP="00A174E7">
      <w:pPr>
        <w:spacing w:after="160" w:line="259" w:lineRule="auto"/>
        <w:rPr>
          <w:lang w:val="en-GB"/>
        </w:rPr>
      </w:pPr>
      <w:proofErr w:type="spellStart"/>
      <w:r w:rsidRPr="009B3AA3">
        <w:rPr>
          <w:lang w:val="en-GB"/>
        </w:rPr>
        <w:t>Kommentar</w:t>
      </w:r>
      <w:proofErr w:type="spellEnd"/>
      <w:r w:rsidRPr="009B3AA3">
        <w:rPr>
          <w:lang w:val="en-GB"/>
        </w:rPr>
        <w:t>:</w:t>
      </w:r>
      <w:r w:rsidRPr="009B3AA3">
        <w:rPr>
          <w:lang w:val="en-GB"/>
        </w:rPr>
        <w:br/>
      </w:r>
      <w:r w:rsidR="00A174E7" w:rsidRPr="009B3AA3">
        <w:rPr>
          <w:lang w:val="en-GB"/>
        </w:rPr>
        <w:t xml:space="preserve">finished CRUD operations for orders and </w:t>
      </w:r>
      <w:proofErr w:type="spellStart"/>
      <w:r w:rsidR="00A174E7" w:rsidRPr="009B3AA3">
        <w:rPr>
          <w:lang w:val="en-GB"/>
        </w:rPr>
        <w:t>orderdetails</w:t>
      </w:r>
      <w:proofErr w:type="spellEnd"/>
    </w:p>
    <w:p w14:paraId="146F6386" w14:textId="14AA416B" w:rsidR="004300D6" w:rsidRDefault="004300D6" w:rsidP="00A174E7">
      <w:pPr>
        <w:spacing w:after="160" w:line="259" w:lineRule="auto"/>
      </w:pPr>
      <w:r>
        <w:t>Aufwand:</w:t>
      </w:r>
      <w:r>
        <w:br/>
        <w:t>4h</w:t>
      </w:r>
    </w:p>
    <w:p w14:paraId="0B26DAE7" w14:textId="77777777" w:rsidR="00A174E7" w:rsidRDefault="00A174E7" w:rsidP="00A174E7">
      <w:pPr>
        <w:pStyle w:val="berschrift2"/>
      </w:pPr>
      <w:bookmarkStart w:id="21" w:name="_Toc65312290"/>
      <w:proofErr w:type="spellStart"/>
      <w:r>
        <w:t>commit</w:t>
      </w:r>
      <w:proofErr w:type="spellEnd"/>
      <w:r>
        <w:t xml:space="preserve"> 2785af377dd2afa1aeaa0d12bafee01b542674ad</w:t>
      </w:r>
      <w:bookmarkEnd w:id="21"/>
    </w:p>
    <w:p w14:paraId="6CA881F8" w14:textId="629C706C" w:rsidR="00A174E7" w:rsidRDefault="00A174E7" w:rsidP="00A174E7">
      <w:pPr>
        <w:spacing w:after="160" w:line="259" w:lineRule="auto"/>
      </w:pPr>
      <w:proofErr w:type="spellStart"/>
      <w:r>
        <w:t>Author</w:t>
      </w:r>
      <w:proofErr w:type="spellEnd"/>
      <w:r>
        <w:t xml:space="preserve">: </w:t>
      </w:r>
      <w:r w:rsidR="004300D6">
        <w:br/>
      </w:r>
      <w:r w:rsidR="00100C2B">
        <w:t>Raphael Wirth</w:t>
      </w:r>
    </w:p>
    <w:p w14:paraId="178EEDD3" w14:textId="2691D52C" w:rsidR="00A174E7" w:rsidRDefault="00100C2B" w:rsidP="00A174E7">
      <w:pPr>
        <w:spacing w:after="160" w:line="259" w:lineRule="auto"/>
      </w:pPr>
      <w:r>
        <w:t xml:space="preserve">Date: </w:t>
      </w:r>
      <w:r w:rsidR="004300D6">
        <w:br/>
      </w:r>
      <w:r w:rsidR="00A174E7">
        <w:t>Sat Jan 16 16:30:34 2021 +0100</w:t>
      </w:r>
    </w:p>
    <w:p w14:paraId="65B6A097" w14:textId="31D821A3" w:rsidR="00A174E7" w:rsidRPr="009B3AA3" w:rsidRDefault="004300D6" w:rsidP="00A174E7">
      <w:pPr>
        <w:spacing w:after="160" w:line="259" w:lineRule="auto"/>
        <w:rPr>
          <w:lang w:val="en-GB"/>
        </w:rPr>
      </w:pPr>
      <w:proofErr w:type="spellStart"/>
      <w:r w:rsidRPr="009B3AA3">
        <w:rPr>
          <w:lang w:val="en-GB"/>
        </w:rPr>
        <w:t>Kommentar</w:t>
      </w:r>
      <w:proofErr w:type="spellEnd"/>
      <w:r w:rsidRPr="009B3AA3">
        <w:rPr>
          <w:lang w:val="en-GB"/>
        </w:rPr>
        <w:t>:</w:t>
      </w:r>
      <w:r w:rsidRPr="009B3AA3">
        <w:rPr>
          <w:lang w:val="en-GB"/>
        </w:rPr>
        <w:br/>
      </w:r>
      <w:r w:rsidR="00A174E7" w:rsidRPr="009B3AA3">
        <w:rPr>
          <w:lang w:val="en-GB"/>
        </w:rPr>
        <w:t xml:space="preserve">first commit for orders and </w:t>
      </w:r>
      <w:proofErr w:type="spellStart"/>
      <w:r w:rsidR="00A174E7" w:rsidRPr="009B3AA3">
        <w:rPr>
          <w:lang w:val="en-GB"/>
        </w:rPr>
        <w:t>orderdetails</w:t>
      </w:r>
      <w:proofErr w:type="spellEnd"/>
    </w:p>
    <w:p w14:paraId="2A3BA509" w14:textId="56C3477F" w:rsidR="004300D6" w:rsidRDefault="004300D6" w:rsidP="00A174E7">
      <w:pPr>
        <w:spacing w:after="160" w:line="259" w:lineRule="auto"/>
      </w:pPr>
      <w:r>
        <w:t>Aufwand:</w:t>
      </w:r>
      <w:r>
        <w:br/>
        <w:t>1.75h</w:t>
      </w:r>
    </w:p>
    <w:p w14:paraId="1C9ABDFD" w14:textId="77777777" w:rsidR="004300D6" w:rsidRDefault="004300D6">
      <w:pPr>
        <w:spacing w:after="160" w:line="259" w:lineRule="auto"/>
      </w:pPr>
      <w:r>
        <w:br w:type="page"/>
      </w:r>
    </w:p>
    <w:p w14:paraId="4D371E7D" w14:textId="77777777" w:rsidR="00A174E7" w:rsidRDefault="00A174E7" w:rsidP="00A174E7">
      <w:pPr>
        <w:pStyle w:val="berschrift2"/>
      </w:pPr>
      <w:bookmarkStart w:id="22" w:name="_Toc65312291"/>
      <w:proofErr w:type="spellStart"/>
      <w:r>
        <w:lastRenderedPageBreak/>
        <w:t>commit</w:t>
      </w:r>
      <w:proofErr w:type="spellEnd"/>
      <w:r>
        <w:t xml:space="preserve"> b3619a4faa12ab640f1d8fb7d157aa5f519e2312</w:t>
      </w:r>
      <w:bookmarkEnd w:id="22"/>
    </w:p>
    <w:p w14:paraId="5699818B" w14:textId="77774722" w:rsidR="00A174E7" w:rsidRDefault="00A174E7" w:rsidP="00A174E7">
      <w:pPr>
        <w:spacing w:after="160" w:line="259" w:lineRule="auto"/>
      </w:pPr>
      <w:proofErr w:type="spellStart"/>
      <w:r>
        <w:t>Author</w:t>
      </w:r>
      <w:proofErr w:type="spellEnd"/>
      <w:r>
        <w:t xml:space="preserve">: </w:t>
      </w:r>
      <w:r w:rsidR="004300D6">
        <w:br/>
      </w:r>
      <w:r w:rsidR="00100C2B">
        <w:t>Raphael Wirth</w:t>
      </w:r>
    </w:p>
    <w:p w14:paraId="5A0B8D0F" w14:textId="35F0D458" w:rsidR="00A174E7" w:rsidRDefault="00100C2B" w:rsidP="00A174E7">
      <w:pPr>
        <w:spacing w:after="160" w:line="259" w:lineRule="auto"/>
      </w:pPr>
      <w:r>
        <w:t xml:space="preserve">Date: </w:t>
      </w:r>
      <w:r w:rsidR="004300D6">
        <w:br/>
      </w:r>
      <w:r w:rsidR="00A174E7">
        <w:t>Sat Jan 16 14:43:53 2021 +0100</w:t>
      </w:r>
    </w:p>
    <w:p w14:paraId="1A40F4E3" w14:textId="620F1E78" w:rsidR="00A174E7" w:rsidRDefault="004300D6" w:rsidP="00A174E7">
      <w:pPr>
        <w:spacing w:after="160" w:line="259" w:lineRule="auto"/>
      </w:pPr>
      <w:r>
        <w:t>Kommentar:</w:t>
      </w:r>
      <w:r>
        <w:br/>
      </w:r>
      <w:proofErr w:type="spellStart"/>
      <w:r w:rsidR="00A174E7">
        <w:t>reorganisation</w:t>
      </w:r>
      <w:proofErr w:type="spellEnd"/>
      <w:r w:rsidR="00A174E7">
        <w:t xml:space="preserve"> GUI and Services</w:t>
      </w:r>
    </w:p>
    <w:p w14:paraId="7910C043" w14:textId="507FA7DB" w:rsidR="004300D6" w:rsidRDefault="004300D6" w:rsidP="00A174E7">
      <w:pPr>
        <w:spacing w:after="160" w:line="259" w:lineRule="auto"/>
      </w:pPr>
      <w:r>
        <w:t>Aufwand:</w:t>
      </w:r>
      <w:r>
        <w:br/>
        <w:t>7h</w:t>
      </w:r>
    </w:p>
    <w:p w14:paraId="07040366" w14:textId="77777777" w:rsidR="00A174E7" w:rsidRDefault="00A174E7" w:rsidP="00A174E7">
      <w:pPr>
        <w:pStyle w:val="berschrift2"/>
      </w:pPr>
      <w:bookmarkStart w:id="23" w:name="_Toc65312292"/>
      <w:proofErr w:type="spellStart"/>
      <w:r>
        <w:t>commit</w:t>
      </w:r>
      <w:proofErr w:type="spellEnd"/>
      <w:r>
        <w:t xml:space="preserve"> 582454b04104043a3744125cefa067bfaa193b1b</w:t>
      </w:r>
      <w:bookmarkEnd w:id="23"/>
    </w:p>
    <w:p w14:paraId="40031E78" w14:textId="4C574BC2" w:rsidR="00A174E7" w:rsidRDefault="00A174E7" w:rsidP="00A174E7">
      <w:pPr>
        <w:spacing w:after="160" w:line="259" w:lineRule="auto"/>
      </w:pPr>
      <w:proofErr w:type="spellStart"/>
      <w:r>
        <w:t>Author</w:t>
      </w:r>
      <w:proofErr w:type="spellEnd"/>
      <w:r>
        <w:t xml:space="preserve">: </w:t>
      </w:r>
      <w:r w:rsidR="004300D6">
        <w:br/>
      </w:r>
      <w:r w:rsidR="00100C2B">
        <w:t>Raphael Wirth</w:t>
      </w:r>
    </w:p>
    <w:p w14:paraId="52B4C732" w14:textId="4C022B17" w:rsidR="00A174E7" w:rsidRDefault="00100C2B" w:rsidP="00A174E7">
      <w:pPr>
        <w:spacing w:after="160" w:line="259" w:lineRule="auto"/>
      </w:pPr>
      <w:r>
        <w:t xml:space="preserve">Date: </w:t>
      </w:r>
      <w:r w:rsidR="004300D6">
        <w:br/>
      </w:r>
      <w:r w:rsidR="00A174E7">
        <w:t>Mon Jan 11 19:52:56 2021 +0100</w:t>
      </w:r>
    </w:p>
    <w:p w14:paraId="581C9ADC" w14:textId="4848D86F" w:rsidR="00A174E7" w:rsidRDefault="004300D6" w:rsidP="00A174E7">
      <w:pPr>
        <w:spacing w:after="160" w:line="259" w:lineRule="auto"/>
      </w:pPr>
      <w:r>
        <w:t>Kommentar:</w:t>
      </w:r>
      <w:r>
        <w:br/>
      </w:r>
      <w:proofErr w:type="spellStart"/>
      <w:r w:rsidR="00A174E7">
        <w:t>fixed</w:t>
      </w:r>
      <w:proofErr w:type="spellEnd"/>
      <w:r w:rsidR="00A174E7">
        <w:t xml:space="preserve"> </w:t>
      </w:r>
      <w:proofErr w:type="spellStart"/>
      <w:r w:rsidR="00A174E7">
        <w:t>countlabels</w:t>
      </w:r>
      <w:proofErr w:type="spellEnd"/>
    </w:p>
    <w:p w14:paraId="5C6DCCC0" w14:textId="50FAD93F" w:rsidR="00A174E7" w:rsidRDefault="004300D6" w:rsidP="00A174E7">
      <w:pPr>
        <w:spacing w:after="160" w:line="259" w:lineRule="auto"/>
      </w:pPr>
      <w:r>
        <w:t>Aufwand:</w:t>
      </w:r>
      <w:r>
        <w:br/>
        <w:t>1h</w:t>
      </w:r>
    </w:p>
    <w:p w14:paraId="7B54D1FD" w14:textId="77777777" w:rsidR="00A174E7" w:rsidRDefault="00A174E7" w:rsidP="00A174E7">
      <w:pPr>
        <w:pStyle w:val="berschrift2"/>
      </w:pPr>
      <w:bookmarkStart w:id="24" w:name="_Toc65312293"/>
      <w:proofErr w:type="spellStart"/>
      <w:r>
        <w:t>commit</w:t>
      </w:r>
      <w:proofErr w:type="spellEnd"/>
      <w:r>
        <w:t xml:space="preserve"> 851b9b56d5773473197e380e004ef2cd22db9fbd</w:t>
      </w:r>
      <w:bookmarkEnd w:id="24"/>
    </w:p>
    <w:p w14:paraId="0008DADD" w14:textId="18FFB125" w:rsidR="00A174E7" w:rsidRDefault="00A174E7" w:rsidP="00A174E7">
      <w:pPr>
        <w:spacing w:after="160" w:line="259" w:lineRule="auto"/>
      </w:pPr>
      <w:proofErr w:type="spellStart"/>
      <w:r>
        <w:t>Author</w:t>
      </w:r>
      <w:proofErr w:type="spellEnd"/>
      <w:r>
        <w:t xml:space="preserve">: </w:t>
      </w:r>
      <w:r w:rsidR="004300D6">
        <w:br/>
      </w:r>
      <w:r w:rsidR="00100C2B">
        <w:t>Raphael Wirth</w:t>
      </w:r>
    </w:p>
    <w:p w14:paraId="6EC0FED0" w14:textId="243B9369" w:rsidR="00A174E7" w:rsidRDefault="00100C2B" w:rsidP="00A174E7">
      <w:pPr>
        <w:spacing w:after="160" w:line="259" w:lineRule="auto"/>
      </w:pPr>
      <w:r>
        <w:t xml:space="preserve">Date: </w:t>
      </w:r>
      <w:r w:rsidR="004300D6">
        <w:br/>
      </w:r>
      <w:r w:rsidR="00A174E7">
        <w:t>Mon Jan 11 18:47:43 2021 +0100</w:t>
      </w:r>
    </w:p>
    <w:p w14:paraId="7A7D38FB" w14:textId="78CC0FB6" w:rsidR="00A174E7" w:rsidRDefault="004300D6" w:rsidP="00A174E7">
      <w:pPr>
        <w:spacing w:after="160" w:line="259" w:lineRule="auto"/>
      </w:pPr>
      <w:r>
        <w:t>Kommentar:</w:t>
      </w:r>
      <w:r>
        <w:br/>
      </w:r>
      <w:proofErr w:type="spellStart"/>
      <w:r w:rsidR="00A174E7">
        <w:t>add</w:t>
      </w:r>
      <w:proofErr w:type="spellEnd"/>
      <w:r w:rsidR="00A174E7">
        <w:t xml:space="preserve"> date </w:t>
      </w:r>
      <w:proofErr w:type="spellStart"/>
      <w:r w:rsidR="00A174E7">
        <w:t>to</w:t>
      </w:r>
      <w:proofErr w:type="spellEnd"/>
      <w:r w:rsidR="00A174E7">
        <w:t xml:space="preserve"> </w:t>
      </w:r>
      <w:proofErr w:type="spellStart"/>
      <w:r w:rsidR="00A174E7">
        <w:t>products</w:t>
      </w:r>
      <w:proofErr w:type="spellEnd"/>
    </w:p>
    <w:p w14:paraId="30FFE14E" w14:textId="710647DC" w:rsidR="00A174E7" w:rsidRDefault="004300D6" w:rsidP="00A174E7">
      <w:pPr>
        <w:spacing w:after="160" w:line="259" w:lineRule="auto"/>
      </w:pPr>
      <w:r>
        <w:t>Aufwand:</w:t>
      </w:r>
      <w:r>
        <w:br/>
        <w:t>1h</w:t>
      </w:r>
    </w:p>
    <w:p w14:paraId="63734B5E" w14:textId="77777777" w:rsidR="00A174E7" w:rsidRDefault="00A174E7" w:rsidP="00A174E7">
      <w:pPr>
        <w:pStyle w:val="berschrift2"/>
      </w:pPr>
      <w:bookmarkStart w:id="25" w:name="_Toc65312294"/>
      <w:proofErr w:type="spellStart"/>
      <w:r>
        <w:t>commit</w:t>
      </w:r>
      <w:proofErr w:type="spellEnd"/>
      <w:r>
        <w:t xml:space="preserve"> 4a64a01210b6da705d01f87140e691c20d3d7838</w:t>
      </w:r>
      <w:bookmarkEnd w:id="25"/>
    </w:p>
    <w:p w14:paraId="591F53C7" w14:textId="1C92FB1D" w:rsidR="00A174E7" w:rsidRDefault="00A174E7" w:rsidP="00A174E7">
      <w:pPr>
        <w:spacing w:after="160" w:line="259" w:lineRule="auto"/>
      </w:pPr>
      <w:proofErr w:type="spellStart"/>
      <w:r>
        <w:t>Author</w:t>
      </w:r>
      <w:proofErr w:type="spellEnd"/>
      <w:r>
        <w:t xml:space="preserve">: </w:t>
      </w:r>
      <w:r w:rsidR="004300D6">
        <w:br/>
      </w:r>
      <w:r w:rsidR="00100C2B">
        <w:t>Raphael Wirth</w:t>
      </w:r>
    </w:p>
    <w:p w14:paraId="21DDD216" w14:textId="4DB84474" w:rsidR="00A174E7" w:rsidRDefault="00100C2B" w:rsidP="00A174E7">
      <w:pPr>
        <w:spacing w:after="160" w:line="259" w:lineRule="auto"/>
      </w:pPr>
      <w:r>
        <w:t xml:space="preserve">Date: </w:t>
      </w:r>
      <w:r w:rsidR="004300D6">
        <w:br/>
      </w:r>
      <w:r w:rsidR="00A174E7">
        <w:t>Mon Jan 11 17:58:32 2021 +0100</w:t>
      </w:r>
    </w:p>
    <w:p w14:paraId="5A63A219" w14:textId="1C96AC48" w:rsidR="00A174E7" w:rsidRDefault="004300D6" w:rsidP="00A174E7">
      <w:pPr>
        <w:spacing w:after="160" w:line="259" w:lineRule="auto"/>
      </w:pPr>
      <w:r>
        <w:t>Kommentar:</w:t>
      </w:r>
      <w:r>
        <w:br/>
      </w:r>
      <w:proofErr w:type="spellStart"/>
      <w:r w:rsidR="00A174E7">
        <w:t>add</w:t>
      </w:r>
      <w:proofErr w:type="spellEnd"/>
      <w:r w:rsidR="00A174E7">
        <w:t xml:space="preserve"> </w:t>
      </w:r>
      <w:proofErr w:type="spellStart"/>
      <w:r w:rsidR="00A174E7">
        <w:t>more</w:t>
      </w:r>
      <w:proofErr w:type="spellEnd"/>
      <w:r w:rsidR="00A174E7">
        <w:t xml:space="preserve"> </w:t>
      </w:r>
      <w:proofErr w:type="spellStart"/>
      <w:r w:rsidR="00A174E7">
        <w:t>example</w:t>
      </w:r>
      <w:proofErr w:type="spellEnd"/>
      <w:r w:rsidR="00A174E7">
        <w:t xml:space="preserve"> </w:t>
      </w:r>
      <w:proofErr w:type="spellStart"/>
      <w:r w:rsidR="00A174E7">
        <w:t>data</w:t>
      </w:r>
      <w:proofErr w:type="spellEnd"/>
    </w:p>
    <w:p w14:paraId="5B5C1A60" w14:textId="13732952" w:rsidR="004300D6" w:rsidRDefault="004300D6" w:rsidP="00A174E7">
      <w:pPr>
        <w:spacing w:after="160" w:line="259" w:lineRule="auto"/>
      </w:pPr>
      <w:r>
        <w:t>Aufwand:</w:t>
      </w:r>
      <w:r>
        <w:br/>
        <w:t>1h</w:t>
      </w:r>
    </w:p>
    <w:p w14:paraId="3B4E886D" w14:textId="4404DA3F" w:rsidR="004300D6" w:rsidRDefault="004300D6">
      <w:pPr>
        <w:spacing w:after="160" w:line="259" w:lineRule="auto"/>
      </w:pPr>
      <w:r>
        <w:br w:type="page"/>
      </w:r>
    </w:p>
    <w:p w14:paraId="4ED4944A" w14:textId="77777777" w:rsidR="00A174E7" w:rsidRDefault="00A174E7" w:rsidP="00A174E7">
      <w:pPr>
        <w:pStyle w:val="berschrift2"/>
      </w:pPr>
      <w:bookmarkStart w:id="26" w:name="_Toc65312295"/>
      <w:proofErr w:type="spellStart"/>
      <w:r>
        <w:lastRenderedPageBreak/>
        <w:t>commit</w:t>
      </w:r>
      <w:proofErr w:type="spellEnd"/>
      <w:r>
        <w:t xml:space="preserve"> e70d11631e71cfcc689ead51325427a6cfcf5c52</w:t>
      </w:r>
      <w:bookmarkEnd w:id="26"/>
    </w:p>
    <w:p w14:paraId="4C49BACA" w14:textId="660425F6" w:rsidR="00A174E7" w:rsidRDefault="00A174E7" w:rsidP="00A174E7">
      <w:pPr>
        <w:spacing w:after="160" w:line="259" w:lineRule="auto"/>
      </w:pPr>
      <w:proofErr w:type="spellStart"/>
      <w:r>
        <w:t>Author</w:t>
      </w:r>
      <w:proofErr w:type="spellEnd"/>
      <w:r>
        <w:t xml:space="preserve">: </w:t>
      </w:r>
      <w:r w:rsidR="004300D6">
        <w:br/>
      </w:r>
      <w:r w:rsidR="00100C2B">
        <w:t>Ricardo Coelho</w:t>
      </w:r>
    </w:p>
    <w:p w14:paraId="438FC467" w14:textId="4831413B" w:rsidR="00A174E7" w:rsidRDefault="00100C2B" w:rsidP="00A174E7">
      <w:pPr>
        <w:spacing w:after="160" w:line="259" w:lineRule="auto"/>
      </w:pPr>
      <w:r>
        <w:t xml:space="preserve">Date: </w:t>
      </w:r>
      <w:r w:rsidR="004300D6">
        <w:br/>
      </w:r>
      <w:r w:rsidR="00A174E7">
        <w:t>Mon Jan 11 13:09:42 2021 +0100</w:t>
      </w:r>
    </w:p>
    <w:p w14:paraId="146EABA4" w14:textId="233766A9" w:rsidR="00A174E7" w:rsidRPr="009B3AA3" w:rsidRDefault="004300D6" w:rsidP="00A174E7">
      <w:pPr>
        <w:spacing w:after="160" w:line="259" w:lineRule="auto"/>
        <w:rPr>
          <w:lang w:val="en-GB"/>
        </w:rPr>
      </w:pPr>
      <w:proofErr w:type="spellStart"/>
      <w:r w:rsidRPr="009B3AA3">
        <w:rPr>
          <w:lang w:val="en-GB"/>
        </w:rPr>
        <w:t>Kommentar</w:t>
      </w:r>
      <w:proofErr w:type="spellEnd"/>
      <w:r w:rsidRPr="009B3AA3">
        <w:rPr>
          <w:lang w:val="en-GB"/>
        </w:rPr>
        <w:t>:</w:t>
      </w:r>
      <w:r w:rsidRPr="009B3AA3">
        <w:rPr>
          <w:lang w:val="en-GB"/>
        </w:rPr>
        <w:br/>
      </w:r>
      <w:r w:rsidR="00A174E7" w:rsidRPr="009B3AA3">
        <w:rPr>
          <w:lang w:val="en-GB"/>
        </w:rPr>
        <w:t xml:space="preserve">remove DEBUG folder into </w:t>
      </w:r>
      <w:proofErr w:type="gramStart"/>
      <w:r w:rsidR="00A174E7" w:rsidRPr="009B3AA3">
        <w:rPr>
          <w:lang w:val="en-GB"/>
        </w:rPr>
        <w:t>bin</w:t>
      </w:r>
      <w:proofErr w:type="gramEnd"/>
    </w:p>
    <w:p w14:paraId="74BB6DB2" w14:textId="47FC53EB" w:rsidR="00A174E7" w:rsidRDefault="004300D6" w:rsidP="00A174E7">
      <w:pPr>
        <w:spacing w:after="160" w:line="259" w:lineRule="auto"/>
      </w:pPr>
      <w:r>
        <w:t>Aufwand:</w:t>
      </w:r>
      <w:r>
        <w:br/>
      </w:r>
      <w:r w:rsidR="009B3AA3">
        <w:t>0.15h</w:t>
      </w:r>
    </w:p>
    <w:p w14:paraId="556C2B91" w14:textId="77777777" w:rsidR="00A174E7" w:rsidRDefault="00A174E7" w:rsidP="00A174E7">
      <w:pPr>
        <w:pStyle w:val="berschrift2"/>
      </w:pPr>
      <w:bookmarkStart w:id="27" w:name="_Toc65312296"/>
      <w:proofErr w:type="spellStart"/>
      <w:r>
        <w:t>commit</w:t>
      </w:r>
      <w:proofErr w:type="spellEnd"/>
      <w:r>
        <w:t xml:space="preserve"> 81ab724c159575a16ff9f780fad31d0ab30cc4b3</w:t>
      </w:r>
      <w:bookmarkEnd w:id="27"/>
    </w:p>
    <w:p w14:paraId="31D034B7" w14:textId="58A0EA13" w:rsidR="00A174E7" w:rsidRDefault="00A174E7" w:rsidP="00A174E7">
      <w:pPr>
        <w:spacing w:after="160" w:line="259" w:lineRule="auto"/>
      </w:pPr>
      <w:proofErr w:type="spellStart"/>
      <w:r>
        <w:t>Author</w:t>
      </w:r>
      <w:proofErr w:type="spellEnd"/>
      <w:r>
        <w:t xml:space="preserve">: </w:t>
      </w:r>
      <w:r w:rsidR="004300D6">
        <w:br/>
      </w:r>
      <w:r w:rsidR="00100C2B">
        <w:t>Ricardo Coelho</w:t>
      </w:r>
    </w:p>
    <w:p w14:paraId="1B831E8F" w14:textId="3040BDCF" w:rsidR="00A174E7" w:rsidRDefault="00100C2B" w:rsidP="00A174E7">
      <w:pPr>
        <w:spacing w:after="160" w:line="259" w:lineRule="auto"/>
      </w:pPr>
      <w:r>
        <w:t xml:space="preserve">Date: </w:t>
      </w:r>
      <w:r w:rsidR="004300D6">
        <w:br/>
      </w:r>
      <w:r w:rsidR="00A174E7">
        <w:t>Mon Jan 11 13:09:19 2021 +0100</w:t>
      </w:r>
    </w:p>
    <w:p w14:paraId="520E606C" w14:textId="37091C0B" w:rsidR="00A174E7" w:rsidRPr="009B3AA3" w:rsidRDefault="004300D6" w:rsidP="00A174E7">
      <w:pPr>
        <w:spacing w:after="160" w:line="259" w:lineRule="auto"/>
        <w:rPr>
          <w:lang w:val="en-GB"/>
        </w:rPr>
      </w:pPr>
      <w:proofErr w:type="spellStart"/>
      <w:r w:rsidRPr="009B3AA3">
        <w:rPr>
          <w:lang w:val="en-GB"/>
        </w:rPr>
        <w:t>Kommentar</w:t>
      </w:r>
      <w:proofErr w:type="spellEnd"/>
      <w:r w:rsidRPr="009B3AA3">
        <w:rPr>
          <w:lang w:val="en-GB"/>
        </w:rPr>
        <w:t>:</w:t>
      </w:r>
      <w:r w:rsidRPr="009B3AA3">
        <w:rPr>
          <w:lang w:val="en-GB"/>
        </w:rPr>
        <w:br/>
      </w:r>
      <w:r w:rsidR="00A174E7" w:rsidRPr="009B3AA3">
        <w:rPr>
          <w:lang w:val="en-GB"/>
        </w:rPr>
        <w:t xml:space="preserve">remove DEBUG folder into </w:t>
      </w:r>
      <w:proofErr w:type="spellStart"/>
      <w:proofErr w:type="gramStart"/>
      <w:r w:rsidR="00A174E7" w:rsidRPr="009B3AA3">
        <w:rPr>
          <w:lang w:val="en-GB"/>
        </w:rPr>
        <w:t>obj</w:t>
      </w:r>
      <w:proofErr w:type="spellEnd"/>
      <w:proofErr w:type="gramEnd"/>
    </w:p>
    <w:p w14:paraId="0C95EF5F" w14:textId="584A4EBD" w:rsidR="00A174E7" w:rsidRDefault="004300D6" w:rsidP="00A174E7">
      <w:pPr>
        <w:spacing w:after="160" w:line="259" w:lineRule="auto"/>
      </w:pPr>
      <w:r>
        <w:t>Aufwand:</w:t>
      </w:r>
      <w:r>
        <w:br/>
      </w:r>
      <w:r w:rsidR="009B3AA3">
        <w:t>0.15h</w:t>
      </w:r>
    </w:p>
    <w:p w14:paraId="6F0CC4B5" w14:textId="77777777" w:rsidR="00A174E7" w:rsidRDefault="00A174E7" w:rsidP="00A174E7">
      <w:pPr>
        <w:pStyle w:val="berschrift2"/>
      </w:pPr>
      <w:bookmarkStart w:id="28" w:name="_Toc65312297"/>
      <w:proofErr w:type="spellStart"/>
      <w:r>
        <w:t>commit</w:t>
      </w:r>
      <w:proofErr w:type="spellEnd"/>
      <w:r>
        <w:t xml:space="preserve"> 7e7fce36e595005849f3c55ee75ed7d37ea6acf3</w:t>
      </w:r>
      <w:bookmarkEnd w:id="28"/>
    </w:p>
    <w:p w14:paraId="57E3529B" w14:textId="5FB30C89" w:rsidR="00A174E7" w:rsidRDefault="00A174E7" w:rsidP="00A174E7">
      <w:pPr>
        <w:spacing w:after="160" w:line="259" w:lineRule="auto"/>
      </w:pPr>
      <w:proofErr w:type="spellStart"/>
      <w:r>
        <w:t>Author</w:t>
      </w:r>
      <w:proofErr w:type="spellEnd"/>
      <w:r>
        <w:t xml:space="preserve">: </w:t>
      </w:r>
      <w:r w:rsidR="004300D6">
        <w:br/>
      </w:r>
      <w:r w:rsidR="00100C2B">
        <w:t>Raphael Wirth</w:t>
      </w:r>
    </w:p>
    <w:p w14:paraId="46E4F214" w14:textId="72F4C0FA" w:rsidR="00A174E7" w:rsidRDefault="00100C2B" w:rsidP="00A174E7">
      <w:pPr>
        <w:spacing w:after="160" w:line="259" w:lineRule="auto"/>
      </w:pPr>
      <w:r>
        <w:t xml:space="preserve">Date: </w:t>
      </w:r>
      <w:r w:rsidR="004300D6">
        <w:br/>
      </w:r>
      <w:proofErr w:type="spellStart"/>
      <w:r w:rsidR="00A174E7">
        <w:t>Wed</w:t>
      </w:r>
      <w:proofErr w:type="spellEnd"/>
      <w:r w:rsidR="00A174E7">
        <w:t xml:space="preserve"> </w:t>
      </w:r>
      <w:proofErr w:type="spellStart"/>
      <w:r w:rsidR="00A174E7">
        <w:t>Dec</w:t>
      </w:r>
      <w:proofErr w:type="spellEnd"/>
      <w:r w:rsidR="00A174E7">
        <w:t xml:space="preserve"> 23 12:35:07 2020 +0100</w:t>
      </w:r>
    </w:p>
    <w:p w14:paraId="090D0DA1" w14:textId="789085C2" w:rsidR="00A174E7" w:rsidRDefault="004300D6" w:rsidP="00A174E7">
      <w:pPr>
        <w:spacing w:after="160" w:line="259" w:lineRule="auto"/>
      </w:pPr>
      <w:r>
        <w:t>Kommentar:</w:t>
      </w:r>
      <w:r>
        <w:br/>
      </w:r>
      <w:proofErr w:type="spellStart"/>
      <w:r w:rsidR="00A174E7">
        <w:t>created</w:t>
      </w:r>
      <w:proofErr w:type="spellEnd"/>
      <w:r w:rsidR="00A174E7">
        <w:t xml:space="preserve"> </w:t>
      </w:r>
      <w:proofErr w:type="spellStart"/>
      <w:r w:rsidR="00A174E7">
        <w:t>gui</w:t>
      </w:r>
      <w:proofErr w:type="spellEnd"/>
      <w:r w:rsidR="00A174E7">
        <w:t xml:space="preserve"> </w:t>
      </w:r>
      <w:proofErr w:type="spellStart"/>
      <w:r w:rsidR="00A174E7">
        <w:t>for</w:t>
      </w:r>
      <w:proofErr w:type="spellEnd"/>
      <w:r w:rsidR="00A174E7">
        <w:t xml:space="preserve"> </w:t>
      </w:r>
      <w:proofErr w:type="spellStart"/>
      <w:r w:rsidR="00A174E7">
        <w:t>yoy</w:t>
      </w:r>
      <w:proofErr w:type="spellEnd"/>
    </w:p>
    <w:p w14:paraId="54D09847" w14:textId="1A0C333E" w:rsidR="00A174E7" w:rsidRDefault="004300D6" w:rsidP="00A174E7">
      <w:pPr>
        <w:spacing w:after="160" w:line="259" w:lineRule="auto"/>
      </w:pPr>
      <w:r>
        <w:t>Aufwand:</w:t>
      </w:r>
      <w:r>
        <w:br/>
        <w:t>0.5h</w:t>
      </w:r>
    </w:p>
    <w:p w14:paraId="616EBDDF" w14:textId="77777777" w:rsidR="00A174E7" w:rsidRDefault="00A174E7" w:rsidP="00A174E7">
      <w:pPr>
        <w:pStyle w:val="berschrift2"/>
      </w:pPr>
      <w:bookmarkStart w:id="29" w:name="_Toc65312298"/>
      <w:proofErr w:type="spellStart"/>
      <w:r>
        <w:t>commit</w:t>
      </w:r>
      <w:proofErr w:type="spellEnd"/>
      <w:r>
        <w:t xml:space="preserve"> 5c5c8799a4d8b7d1be1b7cab4bb995aabd0b732c</w:t>
      </w:r>
      <w:bookmarkEnd w:id="29"/>
    </w:p>
    <w:p w14:paraId="70770B4C" w14:textId="6116A1C5" w:rsidR="00A174E7" w:rsidRDefault="00A174E7" w:rsidP="00A174E7">
      <w:pPr>
        <w:spacing w:after="160" w:line="259" w:lineRule="auto"/>
      </w:pPr>
      <w:proofErr w:type="spellStart"/>
      <w:r>
        <w:t>Author</w:t>
      </w:r>
      <w:proofErr w:type="spellEnd"/>
      <w:r>
        <w:t xml:space="preserve">: </w:t>
      </w:r>
      <w:r w:rsidR="004300D6">
        <w:br/>
      </w:r>
      <w:r w:rsidR="00100C2B">
        <w:t>Ricardo Coelho</w:t>
      </w:r>
    </w:p>
    <w:p w14:paraId="21F9430B" w14:textId="3C48F103" w:rsidR="00A174E7" w:rsidRDefault="00100C2B" w:rsidP="00A174E7">
      <w:pPr>
        <w:spacing w:after="160" w:line="259" w:lineRule="auto"/>
      </w:pPr>
      <w:r>
        <w:t xml:space="preserve">Date: </w:t>
      </w:r>
      <w:r w:rsidR="004300D6">
        <w:br/>
      </w:r>
      <w:proofErr w:type="gramStart"/>
      <w:r w:rsidR="00A174E7">
        <w:t>Tue</w:t>
      </w:r>
      <w:proofErr w:type="gramEnd"/>
      <w:r w:rsidR="00A174E7">
        <w:t xml:space="preserve"> </w:t>
      </w:r>
      <w:proofErr w:type="spellStart"/>
      <w:r w:rsidR="00A174E7">
        <w:t>Dec</w:t>
      </w:r>
      <w:proofErr w:type="spellEnd"/>
      <w:r w:rsidR="00A174E7">
        <w:t xml:space="preserve"> 22 13:22:39 2020 +0100</w:t>
      </w:r>
    </w:p>
    <w:p w14:paraId="452A306A" w14:textId="6AB6D7AA" w:rsidR="00A174E7" w:rsidRDefault="004300D6" w:rsidP="00A174E7">
      <w:pPr>
        <w:spacing w:after="160" w:line="259" w:lineRule="auto"/>
      </w:pPr>
      <w:r>
        <w:t>Kommentar:</w:t>
      </w:r>
      <w:r>
        <w:br/>
      </w:r>
      <w:r w:rsidR="00A174E7">
        <w:t xml:space="preserve">update </w:t>
      </w:r>
      <w:proofErr w:type="spellStart"/>
      <w:r w:rsidR="00A174E7">
        <w:t>views</w:t>
      </w:r>
      <w:proofErr w:type="spellEnd"/>
      <w:r w:rsidR="00A174E7">
        <w:t xml:space="preserve"> design</w:t>
      </w:r>
    </w:p>
    <w:p w14:paraId="037C806F" w14:textId="6B7655F6" w:rsidR="004300D6" w:rsidRDefault="004300D6" w:rsidP="00A174E7">
      <w:pPr>
        <w:spacing w:after="160" w:line="259" w:lineRule="auto"/>
      </w:pPr>
      <w:r>
        <w:t>Aufwand:</w:t>
      </w:r>
      <w:r w:rsidR="009B3AA3">
        <w:br/>
      </w:r>
      <w:r w:rsidR="00754E79">
        <w:t>2</w:t>
      </w:r>
      <w:r w:rsidR="009B3AA3">
        <w:t>h</w:t>
      </w:r>
    </w:p>
    <w:p w14:paraId="7E903DBA" w14:textId="6386FA97" w:rsidR="004300D6" w:rsidRDefault="004300D6">
      <w:pPr>
        <w:spacing w:after="160" w:line="259" w:lineRule="auto"/>
      </w:pPr>
      <w:r>
        <w:br w:type="page"/>
      </w:r>
    </w:p>
    <w:p w14:paraId="7E9D05FF" w14:textId="77777777" w:rsidR="00A174E7" w:rsidRDefault="00A174E7" w:rsidP="00A174E7">
      <w:pPr>
        <w:pStyle w:val="berschrift2"/>
      </w:pPr>
      <w:bookmarkStart w:id="30" w:name="_Toc65312299"/>
      <w:proofErr w:type="spellStart"/>
      <w:r>
        <w:lastRenderedPageBreak/>
        <w:t>commit</w:t>
      </w:r>
      <w:proofErr w:type="spellEnd"/>
      <w:r>
        <w:t xml:space="preserve"> 249d25eb6727b1e88d716f407d4cfe3723244447</w:t>
      </w:r>
      <w:bookmarkEnd w:id="30"/>
    </w:p>
    <w:p w14:paraId="68FC0A89" w14:textId="10E34A1A" w:rsidR="00A174E7" w:rsidRDefault="00A174E7" w:rsidP="00A174E7">
      <w:pPr>
        <w:spacing w:after="160" w:line="259" w:lineRule="auto"/>
      </w:pPr>
      <w:proofErr w:type="spellStart"/>
      <w:r>
        <w:t>Author</w:t>
      </w:r>
      <w:proofErr w:type="spellEnd"/>
      <w:r>
        <w:t xml:space="preserve">: </w:t>
      </w:r>
      <w:r w:rsidR="004300D6">
        <w:br/>
      </w:r>
      <w:r w:rsidR="00100C2B">
        <w:t>Raphael Wirth</w:t>
      </w:r>
    </w:p>
    <w:p w14:paraId="282D1033" w14:textId="7A9E77D9" w:rsidR="00A174E7" w:rsidRDefault="00100C2B" w:rsidP="00A174E7">
      <w:pPr>
        <w:spacing w:after="160" w:line="259" w:lineRule="auto"/>
      </w:pPr>
      <w:r>
        <w:t xml:space="preserve">Date: </w:t>
      </w:r>
      <w:r w:rsidR="004300D6">
        <w:br/>
      </w:r>
      <w:proofErr w:type="spellStart"/>
      <w:r w:rsidR="00A174E7">
        <w:t>Fri</w:t>
      </w:r>
      <w:proofErr w:type="spellEnd"/>
      <w:r w:rsidR="00A174E7">
        <w:t xml:space="preserve"> </w:t>
      </w:r>
      <w:proofErr w:type="spellStart"/>
      <w:r w:rsidR="00A174E7">
        <w:t>Dec</w:t>
      </w:r>
      <w:proofErr w:type="spellEnd"/>
      <w:r w:rsidR="00A174E7">
        <w:t xml:space="preserve"> 18 16:22:27 2020 +0100</w:t>
      </w:r>
    </w:p>
    <w:p w14:paraId="38700BFE" w14:textId="47937811" w:rsidR="00A174E7" w:rsidRPr="009B3AA3" w:rsidRDefault="004300D6" w:rsidP="00A174E7">
      <w:pPr>
        <w:spacing w:after="160" w:line="259" w:lineRule="auto"/>
        <w:rPr>
          <w:lang w:val="en-GB"/>
        </w:rPr>
      </w:pPr>
      <w:proofErr w:type="spellStart"/>
      <w:r w:rsidRPr="009B3AA3">
        <w:rPr>
          <w:lang w:val="en-GB"/>
        </w:rPr>
        <w:t>Kommentar</w:t>
      </w:r>
      <w:proofErr w:type="spellEnd"/>
      <w:r w:rsidRPr="009B3AA3">
        <w:rPr>
          <w:lang w:val="en-GB"/>
        </w:rPr>
        <w:t>:</w:t>
      </w:r>
      <w:r w:rsidRPr="009B3AA3">
        <w:rPr>
          <w:lang w:val="en-GB"/>
        </w:rPr>
        <w:br/>
      </w:r>
      <w:r w:rsidR="00A174E7" w:rsidRPr="009B3AA3">
        <w:rPr>
          <w:lang w:val="en-GB"/>
        </w:rPr>
        <w:t xml:space="preserve">implemented </w:t>
      </w:r>
      <w:proofErr w:type="spellStart"/>
      <w:r w:rsidR="00A174E7" w:rsidRPr="009B3AA3">
        <w:rPr>
          <w:lang w:val="en-GB"/>
        </w:rPr>
        <w:t>db</w:t>
      </w:r>
      <w:proofErr w:type="spellEnd"/>
      <w:r w:rsidR="00A174E7" w:rsidRPr="009B3AA3">
        <w:rPr>
          <w:lang w:val="en-GB"/>
        </w:rPr>
        <w:t xml:space="preserve"> models and </w:t>
      </w:r>
      <w:proofErr w:type="spellStart"/>
      <w:r w:rsidR="00A174E7" w:rsidRPr="009B3AA3">
        <w:rPr>
          <w:lang w:val="en-GB"/>
        </w:rPr>
        <w:t>gui</w:t>
      </w:r>
      <w:proofErr w:type="spellEnd"/>
      <w:r w:rsidR="00A174E7" w:rsidRPr="009B3AA3">
        <w:rPr>
          <w:lang w:val="en-GB"/>
        </w:rPr>
        <w:t xml:space="preserve"> for </w:t>
      </w:r>
      <w:proofErr w:type="gramStart"/>
      <w:r w:rsidR="00A174E7" w:rsidRPr="009B3AA3">
        <w:rPr>
          <w:lang w:val="en-GB"/>
        </w:rPr>
        <w:t>order</w:t>
      </w:r>
      <w:proofErr w:type="gramEnd"/>
    </w:p>
    <w:p w14:paraId="7F720115" w14:textId="6EE33B8C" w:rsidR="004300D6" w:rsidRDefault="004300D6" w:rsidP="00A174E7">
      <w:pPr>
        <w:spacing w:after="160" w:line="259" w:lineRule="auto"/>
      </w:pPr>
      <w:r>
        <w:t>Aufwand:</w:t>
      </w:r>
      <w:r>
        <w:br/>
        <w:t>1.5h</w:t>
      </w:r>
    </w:p>
    <w:p w14:paraId="44955B0C" w14:textId="77777777" w:rsidR="00A174E7" w:rsidRDefault="00A174E7" w:rsidP="00A174E7">
      <w:pPr>
        <w:pStyle w:val="berschrift2"/>
      </w:pPr>
      <w:bookmarkStart w:id="31" w:name="_Toc65312300"/>
      <w:proofErr w:type="spellStart"/>
      <w:r>
        <w:t>commit</w:t>
      </w:r>
      <w:proofErr w:type="spellEnd"/>
      <w:r>
        <w:t xml:space="preserve"> 7dbc360ae9cbccf07f490f4c3927b4cb7f5bdd85</w:t>
      </w:r>
      <w:bookmarkEnd w:id="31"/>
    </w:p>
    <w:p w14:paraId="30D2C4B6" w14:textId="1E706771" w:rsidR="00A174E7" w:rsidRDefault="00A174E7" w:rsidP="00A174E7">
      <w:pPr>
        <w:spacing w:after="160" w:line="259" w:lineRule="auto"/>
      </w:pPr>
      <w:proofErr w:type="spellStart"/>
      <w:r>
        <w:t>Author</w:t>
      </w:r>
      <w:proofErr w:type="spellEnd"/>
      <w:r>
        <w:t xml:space="preserve">: </w:t>
      </w:r>
      <w:r w:rsidR="004300D6">
        <w:br/>
      </w:r>
      <w:r w:rsidR="00100C2B">
        <w:t>Raphael Wirth</w:t>
      </w:r>
    </w:p>
    <w:p w14:paraId="20D13C6E" w14:textId="593D1E02" w:rsidR="00A174E7" w:rsidRDefault="00100C2B" w:rsidP="00A174E7">
      <w:pPr>
        <w:spacing w:after="160" w:line="259" w:lineRule="auto"/>
      </w:pPr>
      <w:r>
        <w:t xml:space="preserve">Date: </w:t>
      </w:r>
      <w:r w:rsidR="004300D6">
        <w:br/>
      </w:r>
      <w:r w:rsidR="00A174E7">
        <w:t xml:space="preserve">Mon </w:t>
      </w:r>
      <w:proofErr w:type="spellStart"/>
      <w:r w:rsidR="00A174E7">
        <w:t>Dec</w:t>
      </w:r>
      <w:proofErr w:type="spellEnd"/>
      <w:r w:rsidR="00A174E7">
        <w:t xml:space="preserve"> 14 15:50:43 2020 +0100</w:t>
      </w:r>
    </w:p>
    <w:p w14:paraId="4F987791" w14:textId="1894E45B" w:rsidR="00A174E7" w:rsidRPr="009B3AA3" w:rsidRDefault="004300D6" w:rsidP="00A174E7">
      <w:pPr>
        <w:spacing w:after="160" w:line="259" w:lineRule="auto"/>
        <w:rPr>
          <w:lang w:val="en-GB"/>
        </w:rPr>
      </w:pPr>
      <w:proofErr w:type="spellStart"/>
      <w:r w:rsidRPr="009B3AA3">
        <w:rPr>
          <w:lang w:val="en-GB"/>
        </w:rPr>
        <w:t>Kommentar</w:t>
      </w:r>
      <w:proofErr w:type="spellEnd"/>
      <w:r w:rsidRPr="009B3AA3">
        <w:rPr>
          <w:lang w:val="en-GB"/>
        </w:rPr>
        <w:t>:</w:t>
      </w:r>
      <w:r w:rsidRPr="009B3AA3">
        <w:rPr>
          <w:lang w:val="en-GB"/>
        </w:rPr>
        <w:br/>
      </w:r>
      <w:r w:rsidR="00A174E7" w:rsidRPr="009B3AA3">
        <w:rPr>
          <w:lang w:val="en-GB"/>
        </w:rPr>
        <w:t xml:space="preserve">implemented search remove and save for products and </w:t>
      </w:r>
      <w:proofErr w:type="gramStart"/>
      <w:r w:rsidR="00A174E7" w:rsidRPr="009B3AA3">
        <w:rPr>
          <w:lang w:val="en-GB"/>
        </w:rPr>
        <w:t>categories</w:t>
      </w:r>
      <w:proofErr w:type="gramEnd"/>
    </w:p>
    <w:p w14:paraId="23093567" w14:textId="34A88258" w:rsidR="004300D6" w:rsidRDefault="004300D6" w:rsidP="00A174E7">
      <w:pPr>
        <w:spacing w:after="160" w:line="259" w:lineRule="auto"/>
      </w:pPr>
      <w:r>
        <w:t>Aufwand:</w:t>
      </w:r>
      <w:r>
        <w:br/>
        <w:t>3h</w:t>
      </w:r>
    </w:p>
    <w:p w14:paraId="73D942DA" w14:textId="77777777" w:rsidR="00A174E7" w:rsidRDefault="00A174E7" w:rsidP="00A174E7">
      <w:pPr>
        <w:pStyle w:val="berschrift2"/>
      </w:pPr>
      <w:bookmarkStart w:id="32" w:name="_Toc65312301"/>
      <w:proofErr w:type="spellStart"/>
      <w:r>
        <w:t>commit</w:t>
      </w:r>
      <w:proofErr w:type="spellEnd"/>
      <w:r>
        <w:t xml:space="preserve"> 80fc2cfef8db6cc776088019b85644f324dde760</w:t>
      </w:r>
      <w:bookmarkEnd w:id="32"/>
    </w:p>
    <w:p w14:paraId="70E68A32" w14:textId="3F9D4981" w:rsidR="00A174E7" w:rsidRDefault="00A174E7" w:rsidP="00A174E7">
      <w:pPr>
        <w:spacing w:after="160" w:line="259" w:lineRule="auto"/>
      </w:pPr>
      <w:proofErr w:type="spellStart"/>
      <w:r>
        <w:t>Author</w:t>
      </w:r>
      <w:proofErr w:type="spellEnd"/>
      <w:r>
        <w:t xml:space="preserve">: </w:t>
      </w:r>
      <w:r w:rsidR="004300D6">
        <w:br/>
      </w:r>
      <w:r w:rsidR="00100C2B">
        <w:t>Raphael Wirth</w:t>
      </w:r>
    </w:p>
    <w:p w14:paraId="57509AAC" w14:textId="1019A40C" w:rsidR="00A174E7" w:rsidRDefault="00100C2B" w:rsidP="00A174E7">
      <w:pPr>
        <w:spacing w:after="160" w:line="259" w:lineRule="auto"/>
      </w:pPr>
      <w:r>
        <w:t xml:space="preserve">Date: </w:t>
      </w:r>
      <w:r w:rsidR="004300D6">
        <w:br/>
      </w:r>
      <w:r w:rsidR="00A174E7">
        <w:t xml:space="preserve">Mon </w:t>
      </w:r>
      <w:proofErr w:type="spellStart"/>
      <w:r w:rsidR="00A174E7">
        <w:t>Dec</w:t>
      </w:r>
      <w:proofErr w:type="spellEnd"/>
      <w:r w:rsidR="00A174E7">
        <w:t xml:space="preserve"> 14 10:45:34 2020 +0100</w:t>
      </w:r>
    </w:p>
    <w:p w14:paraId="29C54CDC" w14:textId="10C5EB23" w:rsidR="00A174E7" w:rsidRPr="009B3AA3" w:rsidRDefault="004300D6" w:rsidP="00A174E7">
      <w:pPr>
        <w:spacing w:after="160" w:line="259" w:lineRule="auto"/>
        <w:rPr>
          <w:lang w:val="en-GB"/>
        </w:rPr>
      </w:pPr>
      <w:proofErr w:type="spellStart"/>
      <w:r w:rsidRPr="009B3AA3">
        <w:rPr>
          <w:lang w:val="en-GB"/>
        </w:rPr>
        <w:t>Kommentar</w:t>
      </w:r>
      <w:proofErr w:type="spellEnd"/>
      <w:r w:rsidRPr="009B3AA3">
        <w:rPr>
          <w:lang w:val="en-GB"/>
        </w:rPr>
        <w:t>:</w:t>
      </w:r>
      <w:r w:rsidRPr="009B3AA3">
        <w:rPr>
          <w:lang w:val="en-GB"/>
        </w:rPr>
        <w:br/>
      </w:r>
      <w:r w:rsidR="00A174E7" w:rsidRPr="009B3AA3">
        <w:rPr>
          <w:lang w:val="en-GB"/>
        </w:rPr>
        <w:t xml:space="preserve">implemented services for all </w:t>
      </w:r>
      <w:proofErr w:type="gramStart"/>
      <w:r w:rsidR="00A174E7" w:rsidRPr="009B3AA3">
        <w:rPr>
          <w:lang w:val="en-GB"/>
        </w:rPr>
        <w:t>entities</w:t>
      </w:r>
      <w:proofErr w:type="gramEnd"/>
    </w:p>
    <w:p w14:paraId="112267EB" w14:textId="4510C46A" w:rsidR="00A174E7" w:rsidRDefault="004300D6" w:rsidP="00A174E7">
      <w:pPr>
        <w:spacing w:after="160" w:line="259" w:lineRule="auto"/>
      </w:pPr>
      <w:r>
        <w:t>Aufwand:</w:t>
      </w:r>
      <w:r w:rsidR="00EF336B">
        <w:br/>
        <w:t>1.75h</w:t>
      </w:r>
    </w:p>
    <w:p w14:paraId="6FF96D99" w14:textId="77777777" w:rsidR="00A174E7" w:rsidRDefault="00A174E7" w:rsidP="00A174E7">
      <w:pPr>
        <w:pStyle w:val="berschrift2"/>
      </w:pPr>
      <w:bookmarkStart w:id="33" w:name="_Toc65312302"/>
      <w:proofErr w:type="spellStart"/>
      <w:r>
        <w:t>commit</w:t>
      </w:r>
      <w:proofErr w:type="spellEnd"/>
      <w:r>
        <w:t xml:space="preserve"> c8309acc31d86d8f722f4f41992c73d2f631e06a</w:t>
      </w:r>
      <w:bookmarkEnd w:id="33"/>
    </w:p>
    <w:p w14:paraId="4EEE6E82" w14:textId="2F4C01E2" w:rsidR="00A174E7" w:rsidRDefault="00A174E7" w:rsidP="00A174E7">
      <w:pPr>
        <w:spacing w:after="160" w:line="259" w:lineRule="auto"/>
      </w:pPr>
      <w:proofErr w:type="spellStart"/>
      <w:r>
        <w:t>Author</w:t>
      </w:r>
      <w:proofErr w:type="spellEnd"/>
      <w:r>
        <w:t xml:space="preserve">: </w:t>
      </w:r>
      <w:r w:rsidR="00EF336B">
        <w:br/>
      </w:r>
      <w:r w:rsidR="00100C2B">
        <w:t>Raphael Wirth</w:t>
      </w:r>
    </w:p>
    <w:p w14:paraId="2C1248AB" w14:textId="11F0F9BF" w:rsidR="00A174E7" w:rsidRDefault="00100C2B" w:rsidP="00A174E7">
      <w:pPr>
        <w:spacing w:after="160" w:line="259" w:lineRule="auto"/>
      </w:pPr>
      <w:r>
        <w:t xml:space="preserve">Date: </w:t>
      </w:r>
      <w:r w:rsidR="00EF336B">
        <w:br/>
      </w:r>
      <w:r w:rsidR="00A174E7">
        <w:t xml:space="preserve">Sun </w:t>
      </w:r>
      <w:proofErr w:type="spellStart"/>
      <w:r w:rsidR="00A174E7">
        <w:t>Dec</w:t>
      </w:r>
      <w:proofErr w:type="spellEnd"/>
      <w:r w:rsidR="00A174E7">
        <w:t xml:space="preserve"> 13 16:10:09 2020 +0100</w:t>
      </w:r>
    </w:p>
    <w:p w14:paraId="7F7ECDB7" w14:textId="0BB24C91" w:rsidR="00A174E7" w:rsidRPr="009B3AA3" w:rsidRDefault="00EF336B" w:rsidP="00A174E7">
      <w:pPr>
        <w:spacing w:after="160" w:line="259" w:lineRule="auto"/>
        <w:rPr>
          <w:lang w:val="en-GB"/>
        </w:rPr>
      </w:pPr>
      <w:proofErr w:type="spellStart"/>
      <w:r w:rsidRPr="009B3AA3">
        <w:rPr>
          <w:lang w:val="en-GB"/>
        </w:rPr>
        <w:t>Kommentar</w:t>
      </w:r>
      <w:proofErr w:type="spellEnd"/>
      <w:r w:rsidRPr="009B3AA3">
        <w:rPr>
          <w:lang w:val="en-GB"/>
        </w:rPr>
        <w:t>:</w:t>
      </w:r>
      <w:r w:rsidRPr="009B3AA3">
        <w:rPr>
          <w:lang w:val="en-GB"/>
        </w:rPr>
        <w:br/>
      </w:r>
      <w:r w:rsidR="00A174E7" w:rsidRPr="009B3AA3">
        <w:rPr>
          <w:lang w:val="en-GB"/>
        </w:rPr>
        <w:t xml:space="preserve">implemented search for customers and reload </w:t>
      </w:r>
      <w:proofErr w:type="spellStart"/>
      <w:r w:rsidR="00A174E7" w:rsidRPr="009B3AA3">
        <w:rPr>
          <w:lang w:val="en-GB"/>
        </w:rPr>
        <w:t>treeview</w:t>
      </w:r>
      <w:proofErr w:type="spellEnd"/>
      <w:r w:rsidR="00A174E7" w:rsidRPr="009B3AA3">
        <w:rPr>
          <w:lang w:val="en-GB"/>
        </w:rPr>
        <w:t xml:space="preserve"> after every </w:t>
      </w:r>
      <w:proofErr w:type="gramStart"/>
      <w:r w:rsidR="00A174E7" w:rsidRPr="009B3AA3">
        <w:rPr>
          <w:lang w:val="en-GB"/>
        </w:rPr>
        <w:t>add</w:t>
      </w:r>
      <w:proofErr w:type="gramEnd"/>
    </w:p>
    <w:p w14:paraId="522FFFBC" w14:textId="3FA06A55" w:rsidR="00EF336B" w:rsidRDefault="00EF336B" w:rsidP="00A174E7">
      <w:pPr>
        <w:spacing w:after="160" w:line="259" w:lineRule="auto"/>
      </w:pPr>
      <w:r>
        <w:t>Aufwand:</w:t>
      </w:r>
      <w:r>
        <w:br/>
        <w:t>2h</w:t>
      </w:r>
    </w:p>
    <w:p w14:paraId="081C1DF7" w14:textId="39B65377" w:rsidR="00EF336B" w:rsidRDefault="00EF336B">
      <w:pPr>
        <w:spacing w:after="160" w:line="259" w:lineRule="auto"/>
      </w:pPr>
      <w:r>
        <w:br w:type="page"/>
      </w:r>
    </w:p>
    <w:p w14:paraId="25FC82C5" w14:textId="77777777" w:rsidR="00A174E7" w:rsidRDefault="00A174E7" w:rsidP="00A174E7">
      <w:pPr>
        <w:pStyle w:val="berschrift2"/>
      </w:pPr>
      <w:bookmarkStart w:id="34" w:name="_Toc65312303"/>
      <w:proofErr w:type="spellStart"/>
      <w:r>
        <w:lastRenderedPageBreak/>
        <w:t>commit</w:t>
      </w:r>
      <w:proofErr w:type="spellEnd"/>
      <w:r>
        <w:t xml:space="preserve"> b7857e96f7fc148af6794a713440bbaecc211f53</w:t>
      </w:r>
      <w:bookmarkEnd w:id="34"/>
    </w:p>
    <w:p w14:paraId="633192BC" w14:textId="588F6563" w:rsidR="00A174E7" w:rsidRDefault="00A174E7" w:rsidP="00A174E7">
      <w:pPr>
        <w:spacing w:after="160" w:line="259" w:lineRule="auto"/>
      </w:pPr>
      <w:proofErr w:type="spellStart"/>
      <w:r>
        <w:t>Author</w:t>
      </w:r>
      <w:proofErr w:type="spellEnd"/>
      <w:r>
        <w:t xml:space="preserve">: </w:t>
      </w:r>
      <w:r w:rsidR="00EF336B">
        <w:br/>
      </w:r>
      <w:r w:rsidR="00100C2B">
        <w:t>Ricardo Coelho</w:t>
      </w:r>
    </w:p>
    <w:p w14:paraId="7FD727F6" w14:textId="103168C0" w:rsidR="00A174E7" w:rsidRDefault="00100C2B" w:rsidP="00A174E7">
      <w:pPr>
        <w:spacing w:after="160" w:line="259" w:lineRule="auto"/>
      </w:pPr>
      <w:r>
        <w:t xml:space="preserve">Date: </w:t>
      </w:r>
      <w:r w:rsidR="00EF336B">
        <w:br/>
      </w:r>
      <w:r w:rsidR="00A174E7">
        <w:t xml:space="preserve">Sun </w:t>
      </w:r>
      <w:proofErr w:type="spellStart"/>
      <w:r w:rsidR="00A174E7">
        <w:t>Dec</w:t>
      </w:r>
      <w:proofErr w:type="spellEnd"/>
      <w:r w:rsidR="00A174E7">
        <w:t xml:space="preserve"> 13 10:56:43 2020 +0100</w:t>
      </w:r>
    </w:p>
    <w:p w14:paraId="312E9896" w14:textId="493E1ABD" w:rsidR="00A174E7" w:rsidRPr="009B3AA3" w:rsidRDefault="00EF336B" w:rsidP="00A174E7">
      <w:pPr>
        <w:spacing w:after="160" w:line="259" w:lineRule="auto"/>
        <w:rPr>
          <w:lang w:val="en-GB"/>
        </w:rPr>
      </w:pPr>
      <w:proofErr w:type="spellStart"/>
      <w:r w:rsidRPr="009B3AA3">
        <w:rPr>
          <w:lang w:val="en-GB"/>
        </w:rPr>
        <w:t>Kommentar</w:t>
      </w:r>
      <w:proofErr w:type="spellEnd"/>
      <w:r w:rsidRPr="009B3AA3">
        <w:rPr>
          <w:lang w:val="en-GB"/>
        </w:rPr>
        <w:t>:</w:t>
      </w:r>
      <w:r w:rsidRPr="009B3AA3">
        <w:rPr>
          <w:lang w:val="en-GB"/>
        </w:rPr>
        <w:br/>
      </w:r>
      <w:r w:rsidR="00A174E7" w:rsidRPr="009B3AA3">
        <w:rPr>
          <w:lang w:val="en-GB"/>
        </w:rPr>
        <w:t xml:space="preserve">add </w:t>
      </w:r>
      <w:proofErr w:type="spellStart"/>
      <w:r w:rsidR="00A174E7" w:rsidRPr="009B3AA3">
        <w:rPr>
          <w:lang w:val="en-GB"/>
        </w:rPr>
        <w:t>treeview</w:t>
      </w:r>
      <w:proofErr w:type="spellEnd"/>
      <w:r w:rsidR="00A174E7" w:rsidRPr="009B3AA3">
        <w:rPr>
          <w:lang w:val="en-GB"/>
        </w:rPr>
        <w:t xml:space="preserve"> populate function to add </w:t>
      </w:r>
      <w:proofErr w:type="spellStart"/>
      <w:r w:rsidR="00A174E7" w:rsidRPr="009B3AA3">
        <w:rPr>
          <w:lang w:val="en-GB"/>
        </w:rPr>
        <w:t>recursivelly</w:t>
      </w:r>
      <w:proofErr w:type="spellEnd"/>
      <w:r w:rsidR="00A174E7" w:rsidRPr="009B3AA3">
        <w:rPr>
          <w:lang w:val="en-GB"/>
        </w:rPr>
        <w:t xml:space="preserve"> all categories and </w:t>
      </w:r>
      <w:proofErr w:type="spellStart"/>
      <w:proofErr w:type="gramStart"/>
      <w:r w:rsidR="00A174E7" w:rsidRPr="009B3AA3">
        <w:rPr>
          <w:lang w:val="en-GB"/>
        </w:rPr>
        <w:t>childs</w:t>
      </w:r>
      <w:proofErr w:type="spellEnd"/>
      <w:proofErr w:type="gramEnd"/>
    </w:p>
    <w:p w14:paraId="63A084D6" w14:textId="4976CF21" w:rsidR="00A174E7" w:rsidRDefault="00EF336B" w:rsidP="00A174E7">
      <w:pPr>
        <w:spacing w:after="160" w:line="259" w:lineRule="auto"/>
      </w:pPr>
      <w:r>
        <w:t>Aufwand:</w:t>
      </w:r>
      <w:r>
        <w:br/>
      </w:r>
      <w:r w:rsidR="00754E79">
        <w:t>2.00h</w:t>
      </w:r>
    </w:p>
    <w:p w14:paraId="2014F77C" w14:textId="77777777" w:rsidR="00A174E7" w:rsidRDefault="00A174E7" w:rsidP="00A174E7">
      <w:pPr>
        <w:pStyle w:val="berschrift2"/>
      </w:pPr>
      <w:bookmarkStart w:id="35" w:name="_Toc65312304"/>
      <w:proofErr w:type="spellStart"/>
      <w:r>
        <w:t>commit</w:t>
      </w:r>
      <w:proofErr w:type="spellEnd"/>
      <w:r>
        <w:t xml:space="preserve"> 62a52e20985ec120b3179ee36330447c4f6ad9d8</w:t>
      </w:r>
      <w:bookmarkEnd w:id="35"/>
    </w:p>
    <w:p w14:paraId="5F671F8B" w14:textId="0C93D31F" w:rsidR="00A174E7" w:rsidRDefault="00A174E7" w:rsidP="00A174E7">
      <w:pPr>
        <w:spacing w:after="160" w:line="259" w:lineRule="auto"/>
      </w:pPr>
      <w:proofErr w:type="spellStart"/>
      <w:r>
        <w:t>Author</w:t>
      </w:r>
      <w:proofErr w:type="spellEnd"/>
      <w:r>
        <w:t xml:space="preserve">: </w:t>
      </w:r>
      <w:r w:rsidR="00BB78C2">
        <w:br/>
      </w:r>
      <w:r w:rsidR="00100C2B">
        <w:t>Ricardo Coelho</w:t>
      </w:r>
    </w:p>
    <w:p w14:paraId="12320CFD" w14:textId="1E17097B" w:rsidR="00A174E7" w:rsidRDefault="00100C2B" w:rsidP="00A174E7">
      <w:pPr>
        <w:spacing w:after="160" w:line="259" w:lineRule="auto"/>
      </w:pPr>
      <w:r>
        <w:t xml:space="preserve">Date: </w:t>
      </w:r>
      <w:r w:rsidR="00BB78C2">
        <w:br/>
      </w:r>
      <w:r w:rsidR="00A174E7">
        <w:t xml:space="preserve">Sat </w:t>
      </w:r>
      <w:proofErr w:type="spellStart"/>
      <w:r w:rsidR="00A174E7">
        <w:t>Dec</w:t>
      </w:r>
      <w:proofErr w:type="spellEnd"/>
      <w:r w:rsidR="00A174E7">
        <w:t xml:space="preserve"> 12 20:07:03 2020 +0100</w:t>
      </w:r>
    </w:p>
    <w:p w14:paraId="2EE0290E" w14:textId="2660B401" w:rsidR="00A174E7" w:rsidRPr="009B3AA3" w:rsidRDefault="00BB78C2" w:rsidP="00A174E7">
      <w:pPr>
        <w:spacing w:after="160" w:line="259" w:lineRule="auto"/>
        <w:rPr>
          <w:lang w:val="en-GB"/>
        </w:rPr>
      </w:pPr>
      <w:proofErr w:type="spellStart"/>
      <w:r w:rsidRPr="009B3AA3">
        <w:rPr>
          <w:lang w:val="en-GB"/>
        </w:rPr>
        <w:t>Kommentar</w:t>
      </w:r>
      <w:proofErr w:type="spellEnd"/>
      <w:r w:rsidRPr="009B3AA3">
        <w:rPr>
          <w:lang w:val="en-GB"/>
        </w:rPr>
        <w:t>:</w:t>
      </w:r>
      <w:r w:rsidRPr="009B3AA3">
        <w:rPr>
          <w:lang w:val="en-GB"/>
        </w:rPr>
        <w:br/>
      </w:r>
      <w:r w:rsidR="00A174E7" w:rsidRPr="009B3AA3">
        <w:rPr>
          <w:lang w:val="en-GB"/>
        </w:rPr>
        <w:t xml:space="preserve">add new </w:t>
      </w:r>
      <w:proofErr w:type="spellStart"/>
      <w:r w:rsidR="00A174E7" w:rsidRPr="009B3AA3">
        <w:rPr>
          <w:lang w:val="en-GB"/>
        </w:rPr>
        <w:t>dasboard</w:t>
      </w:r>
      <w:proofErr w:type="spellEnd"/>
      <w:r w:rsidR="00A174E7" w:rsidRPr="009B3AA3">
        <w:rPr>
          <w:lang w:val="en-GB"/>
        </w:rPr>
        <w:t xml:space="preserve"> nav, new style for products and categories and initialize </w:t>
      </w:r>
      <w:proofErr w:type="spellStart"/>
      <w:r w:rsidR="00A174E7" w:rsidRPr="009B3AA3">
        <w:rPr>
          <w:lang w:val="en-GB"/>
        </w:rPr>
        <w:t>treeView</w:t>
      </w:r>
      <w:proofErr w:type="spellEnd"/>
      <w:r w:rsidR="00A174E7" w:rsidRPr="009B3AA3">
        <w:rPr>
          <w:lang w:val="en-GB"/>
        </w:rPr>
        <w:t xml:space="preserve"> for </w:t>
      </w:r>
      <w:proofErr w:type="gramStart"/>
      <w:r w:rsidR="00A174E7" w:rsidRPr="009B3AA3">
        <w:rPr>
          <w:lang w:val="en-GB"/>
        </w:rPr>
        <w:t>categories</w:t>
      </w:r>
      <w:proofErr w:type="gramEnd"/>
    </w:p>
    <w:p w14:paraId="6893BD19" w14:textId="32A28884" w:rsidR="00A174E7" w:rsidRDefault="00BB78C2" w:rsidP="00A174E7">
      <w:pPr>
        <w:spacing w:after="160" w:line="259" w:lineRule="auto"/>
      </w:pPr>
      <w:r>
        <w:t>Aufwand:</w:t>
      </w:r>
      <w:r>
        <w:br/>
      </w:r>
      <w:r w:rsidR="00754E79">
        <w:t>1.50h</w:t>
      </w:r>
    </w:p>
    <w:p w14:paraId="06CA5F12" w14:textId="77777777" w:rsidR="00A174E7" w:rsidRDefault="00A174E7" w:rsidP="00A174E7">
      <w:pPr>
        <w:pStyle w:val="berschrift2"/>
      </w:pPr>
      <w:bookmarkStart w:id="36" w:name="_Toc65312305"/>
      <w:proofErr w:type="spellStart"/>
      <w:r>
        <w:t>commit</w:t>
      </w:r>
      <w:proofErr w:type="spellEnd"/>
      <w:r>
        <w:t xml:space="preserve"> db66fb1fb89ade3bd24584e3fe3929978fb8b3d8</w:t>
      </w:r>
      <w:bookmarkEnd w:id="36"/>
    </w:p>
    <w:p w14:paraId="1CADFA1A" w14:textId="43098B05" w:rsidR="00A174E7" w:rsidRDefault="00A174E7" w:rsidP="00A174E7">
      <w:pPr>
        <w:spacing w:after="160" w:line="259" w:lineRule="auto"/>
      </w:pPr>
      <w:proofErr w:type="spellStart"/>
      <w:r>
        <w:t>Author</w:t>
      </w:r>
      <w:proofErr w:type="spellEnd"/>
      <w:r>
        <w:t xml:space="preserve">: </w:t>
      </w:r>
      <w:r w:rsidR="00BB78C2">
        <w:br/>
      </w:r>
      <w:r w:rsidR="00100C2B">
        <w:t>Raphael Wirth</w:t>
      </w:r>
    </w:p>
    <w:p w14:paraId="596072A3" w14:textId="60271296" w:rsidR="00A174E7" w:rsidRDefault="00100C2B" w:rsidP="00A174E7">
      <w:pPr>
        <w:spacing w:after="160" w:line="259" w:lineRule="auto"/>
      </w:pPr>
      <w:r>
        <w:t xml:space="preserve">Date: </w:t>
      </w:r>
      <w:r w:rsidR="00BB78C2">
        <w:br/>
      </w:r>
      <w:proofErr w:type="spellStart"/>
      <w:r w:rsidR="00A174E7">
        <w:t>Fri</w:t>
      </w:r>
      <w:proofErr w:type="spellEnd"/>
      <w:r w:rsidR="00A174E7">
        <w:t xml:space="preserve"> </w:t>
      </w:r>
      <w:proofErr w:type="spellStart"/>
      <w:r w:rsidR="00A174E7">
        <w:t>Dec</w:t>
      </w:r>
      <w:proofErr w:type="spellEnd"/>
      <w:r w:rsidR="00A174E7">
        <w:t xml:space="preserve"> 11 13:18:17 2020 +0100</w:t>
      </w:r>
    </w:p>
    <w:p w14:paraId="71E156E8" w14:textId="352BA314" w:rsidR="00A174E7" w:rsidRPr="009B3AA3" w:rsidRDefault="00BB78C2" w:rsidP="00A174E7">
      <w:pPr>
        <w:spacing w:after="160" w:line="259" w:lineRule="auto"/>
        <w:rPr>
          <w:lang w:val="en-GB"/>
        </w:rPr>
      </w:pPr>
      <w:proofErr w:type="spellStart"/>
      <w:r w:rsidRPr="009B3AA3">
        <w:rPr>
          <w:lang w:val="en-GB"/>
        </w:rPr>
        <w:t>Kommentar</w:t>
      </w:r>
      <w:proofErr w:type="spellEnd"/>
      <w:r w:rsidRPr="009B3AA3">
        <w:rPr>
          <w:lang w:val="en-GB"/>
        </w:rPr>
        <w:t>:</w:t>
      </w:r>
      <w:r w:rsidRPr="009B3AA3">
        <w:rPr>
          <w:lang w:val="en-GB"/>
        </w:rPr>
        <w:br/>
      </w:r>
      <w:r w:rsidR="00A174E7" w:rsidRPr="009B3AA3">
        <w:rPr>
          <w:lang w:val="en-GB"/>
        </w:rPr>
        <w:t xml:space="preserve">implemented </w:t>
      </w:r>
      <w:proofErr w:type="spellStart"/>
      <w:r w:rsidR="00A174E7" w:rsidRPr="009B3AA3">
        <w:rPr>
          <w:lang w:val="en-GB"/>
        </w:rPr>
        <w:t>recusively</w:t>
      </w:r>
      <w:proofErr w:type="spellEnd"/>
      <w:r w:rsidR="00A174E7" w:rsidRPr="009B3AA3">
        <w:rPr>
          <w:lang w:val="en-GB"/>
        </w:rPr>
        <w:t xml:space="preserve"> relationship in </w:t>
      </w:r>
      <w:proofErr w:type="spellStart"/>
      <w:proofErr w:type="gramStart"/>
      <w:r w:rsidR="00A174E7" w:rsidRPr="009B3AA3">
        <w:rPr>
          <w:lang w:val="en-GB"/>
        </w:rPr>
        <w:t>productcategories</w:t>
      </w:r>
      <w:proofErr w:type="spellEnd"/>
      <w:proofErr w:type="gramEnd"/>
    </w:p>
    <w:p w14:paraId="6CCFF718" w14:textId="62A519B2" w:rsidR="00A174E7" w:rsidRDefault="00BB78C2" w:rsidP="00A174E7">
      <w:pPr>
        <w:spacing w:after="160" w:line="259" w:lineRule="auto"/>
      </w:pPr>
      <w:r>
        <w:t>Aufwand:</w:t>
      </w:r>
      <w:r>
        <w:br/>
        <w:t>0.75h</w:t>
      </w:r>
    </w:p>
    <w:p w14:paraId="01473475" w14:textId="77777777" w:rsidR="00A174E7" w:rsidRDefault="00A174E7" w:rsidP="00A174E7">
      <w:pPr>
        <w:pStyle w:val="berschrift2"/>
      </w:pPr>
      <w:bookmarkStart w:id="37" w:name="_Toc65312306"/>
      <w:proofErr w:type="spellStart"/>
      <w:r>
        <w:t>commit</w:t>
      </w:r>
      <w:proofErr w:type="spellEnd"/>
      <w:r>
        <w:t xml:space="preserve"> e9ae5d491d981819e8e4fc0f71c16a53d22f80b9</w:t>
      </w:r>
      <w:bookmarkEnd w:id="37"/>
    </w:p>
    <w:p w14:paraId="23B40CCD" w14:textId="72D7A877" w:rsidR="00A174E7" w:rsidRDefault="00A174E7" w:rsidP="00A174E7">
      <w:pPr>
        <w:spacing w:after="160" w:line="259" w:lineRule="auto"/>
      </w:pPr>
      <w:proofErr w:type="spellStart"/>
      <w:r>
        <w:t>Author</w:t>
      </w:r>
      <w:proofErr w:type="spellEnd"/>
      <w:r>
        <w:t xml:space="preserve">: </w:t>
      </w:r>
      <w:r w:rsidR="00BB78C2">
        <w:br/>
      </w:r>
      <w:r w:rsidR="00100C2B">
        <w:t>Raphael Wirth</w:t>
      </w:r>
    </w:p>
    <w:p w14:paraId="4D5BD2F7" w14:textId="5666BF29" w:rsidR="00A174E7" w:rsidRDefault="00100C2B" w:rsidP="00A174E7">
      <w:pPr>
        <w:spacing w:after="160" w:line="259" w:lineRule="auto"/>
      </w:pPr>
      <w:r>
        <w:t xml:space="preserve">Date: </w:t>
      </w:r>
      <w:r w:rsidR="00BB78C2">
        <w:br/>
      </w:r>
      <w:proofErr w:type="spellStart"/>
      <w:r w:rsidR="00A174E7">
        <w:t>Fri</w:t>
      </w:r>
      <w:proofErr w:type="spellEnd"/>
      <w:r w:rsidR="00A174E7">
        <w:t xml:space="preserve"> </w:t>
      </w:r>
      <w:proofErr w:type="spellStart"/>
      <w:r w:rsidR="00A174E7">
        <w:t>Dec</w:t>
      </w:r>
      <w:proofErr w:type="spellEnd"/>
      <w:r w:rsidR="00A174E7">
        <w:t xml:space="preserve"> 11 12:35:37 2020 +0100</w:t>
      </w:r>
    </w:p>
    <w:p w14:paraId="16F7FBC8" w14:textId="168316FB" w:rsidR="00A174E7" w:rsidRPr="009B3AA3" w:rsidRDefault="00BB78C2" w:rsidP="00A174E7">
      <w:pPr>
        <w:spacing w:after="160" w:line="259" w:lineRule="auto"/>
        <w:rPr>
          <w:lang w:val="en-GB"/>
        </w:rPr>
      </w:pPr>
      <w:proofErr w:type="spellStart"/>
      <w:r w:rsidRPr="009B3AA3">
        <w:rPr>
          <w:lang w:val="en-GB"/>
        </w:rPr>
        <w:t>Kommentar</w:t>
      </w:r>
      <w:proofErr w:type="spellEnd"/>
      <w:r w:rsidRPr="009B3AA3">
        <w:rPr>
          <w:lang w:val="en-GB"/>
        </w:rPr>
        <w:t>:</w:t>
      </w:r>
      <w:r w:rsidRPr="009B3AA3">
        <w:rPr>
          <w:lang w:val="en-GB"/>
        </w:rPr>
        <w:br/>
      </w:r>
      <w:r w:rsidR="00A174E7" w:rsidRPr="009B3AA3">
        <w:rPr>
          <w:lang w:val="en-GB"/>
        </w:rPr>
        <w:t xml:space="preserve">implemented product category and removed repo </w:t>
      </w:r>
      <w:proofErr w:type="gramStart"/>
      <w:r w:rsidR="00A174E7" w:rsidRPr="009B3AA3">
        <w:rPr>
          <w:lang w:val="en-GB"/>
        </w:rPr>
        <w:t>pattern</w:t>
      </w:r>
      <w:proofErr w:type="gramEnd"/>
    </w:p>
    <w:p w14:paraId="3E1569A2" w14:textId="3AEB4ACC" w:rsidR="00BB78C2" w:rsidRDefault="00BB78C2" w:rsidP="00A174E7">
      <w:pPr>
        <w:spacing w:after="160" w:line="259" w:lineRule="auto"/>
      </w:pPr>
      <w:r>
        <w:t>Aufwand:</w:t>
      </w:r>
      <w:r>
        <w:br/>
        <w:t>1.5h</w:t>
      </w:r>
    </w:p>
    <w:p w14:paraId="4282F74E" w14:textId="6FA15178" w:rsidR="00BB78C2" w:rsidRDefault="00BB78C2">
      <w:pPr>
        <w:spacing w:after="160" w:line="259" w:lineRule="auto"/>
      </w:pPr>
      <w:r>
        <w:br w:type="page"/>
      </w:r>
    </w:p>
    <w:p w14:paraId="35564866" w14:textId="77777777" w:rsidR="00A174E7" w:rsidRDefault="00A174E7" w:rsidP="00A174E7">
      <w:pPr>
        <w:pStyle w:val="berschrift2"/>
      </w:pPr>
      <w:bookmarkStart w:id="38" w:name="_Toc65312307"/>
      <w:proofErr w:type="spellStart"/>
      <w:r>
        <w:lastRenderedPageBreak/>
        <w:t>commit</w:t>
      </w:r>
      <w:proofErr w:type="spellEnd"/>
      <w:r>
        <w:t xml:space="preserve"> b31f1dd634337476d32cbd90f896b066271a5ba0</w:t>
      </w:r>
      <w:bookmarkEnd w:id="38"/>
    </w:p>
    <w:p w14:paraId="4A243B75" w14:textId="3841989B" w:rsidR="00A174E7" w:rsidRDefault="00A174E7" w:rsidP="00A174E7">
      <w:pPr>
        <w:spacing w:after="160" w:line="259" w:lineRule="auto"/>
      </w:pPr>
      <w:proofErr w:type="spellStart"/>
      <w:r>
        <w:t>Author</w:t>
      </w:r>
      <w:proofErr w:type="spellEnd"/>
      <w:r>
        <w:t xml:space="preserve">: </w:t>
      </w:r>
      <w:r w:rsidR="00BB78C2">
        <w:br/>
      </w:r>
      <w:r w:rsidR="00100C2B">
        <w:t>Ricardo Coelho</w:t>
      </w:r>
    </w:p>
    <w:p w14:paraId="6B09DF81" w14:textId="478832BF" w:rsidR="00A174E7" w:rsidRDefault="00100C2B" w:rsidP="00A174E7">
      <w:pPr>
        <w:spacing w:after="160" w:line="259" w:lineRule="auto"/>
      </w:pPr>
      <w:r>
        <w:t xml:space="preserve">Date: </w:t>
      </w:r>
      <w:r w:rsidR="00BB78C2">
        <w:br/>
      </w:r>
      <w:r w:rsidR="00A174E7">
        <w:t xml:space="preserve">Mon </w:t>
      </w:r>
      <w:proofErr w:type="spellStart"/>
      <w:r w:rsidR="00A174E7">
        <w:t>Dec</w:t>
      </w:r>
      <w:proofErr w:type="spellEnd"/>
      <w:r w:rsidR="00A174E7">
        <w:t xml:space="preserve"> 7 20:28:03 2020 +0100</w:t>
      </w:r>
    </w:p>
    <w:p w14:paraId="72BC1060" w14:textId="1296C16E" w:rsidR="00A174E7" w:rsidRPr="009B3AA3" w:rsidRDefault="00BB78C2" w:rsidP="00A174E7">
      <w:pPr>
        <w:spacing w:after="160" w:line="259" w:lineRule="auto"/>
        <w:rPr>
          <w:lang w:val="en-GB"/>
        </w:rPr>
      </w:pPr>
      <w:proofErr w:type="spellStart"/>
      <w:r w:rsidRPr="009B3AA3">
        <w:rPr>
          <w:lang w:val="en-GB"/>
        </w:rPr>
        <w:t>Kommentar</w:t>
      </w:r>
      <w:proofErr w:type="spellEnd"/>
      <w:r w:rsidRPr="009B3AA3">
        <w:rPr>
          <w:lang w:val="en-GB"/>
        </w:rPr>
        <w:t>:</w:t>
      </w:r>
      <w:r w:rsidRPr="009B3AA3">
        <w:rPr>
          <w:lang w:val="en-GB"/>
        </w:rPr>
        <w:br/>
      </w:r>
      <w:r w:rsidR="00A174E7" w:rsidRPr="009B3AA3">
        <w:rPr>
          <w:lang w:val="en-GB"/>
        </w:rPr>
        <w:t xml:space="preserve">change dashboard style and add settings </w:t>
      </w:r>
      <w:proofErr w:type="gramStart"/>
      <w:r w:rsidR="00A174E7" w:rsidRPr="009B3AA3">
        <w:rPr>
          <w:lang w:val="en-GB"/>
        </w:rPr>
        <w:t>view</w:t>
      </w:r>
      <w:proofErr w:type="gramEnd"/>
    </w:p>
    <w:p w14:paraId="33CD2897" w14:textId="4F67BBF7" w:rsidR="00A174E7" w:rsidRDefault="00BB78C2" w:rsidP="00A174E7">
      <w:pPr>
        <w:spacing w:after="160" w:line="259" w:lineRule="auto"/>
      </w:pPr>
      <w:r>
        <w:t>Aufwand:</w:t>
      </w:r>
      <w:r>
        <w:br/>
      </w:r>
    </w:p>
    <w:p w14:paraId="609AEA1E" w14:textId="77777777" w:rsidR="00A174E7" w:rsidRDefault="00A174E7" w:rsidP="00A174E7">
      <w:pPr>
        <w:pStyle w:val="berschrift2"/>
      </w:pPr>
      <w:bookmarkStart w:id="39" w:name="_Toc65312308"/>
      <w:proofErr w:type="spellStart"/>
      <w:r>
        <w:t>commit</w:t>
      </w:r>
      <w:proofErr w:type="spellEnd"/>
      <w:r>
        <w:t xml:space="preserve"> 51a1886e49caf973efbc44f00da474ffe5114531</w:t>
      </w:r>
      <w:bookmarkEnd w:id="39"/>
    </w:p>
    <w:p w14:paraId="321462C2" w14:textId="59A2C85F" w:rsidR="00A174E7" w:rsidRDefault="00A174E7" w:rsidP="00A174E7">
      <w:pPr>
        <w:spacing w:after="160" w:line="259" w:lineRule="auto"/>
      </w:pPr>
      <w:proofErr w:type="spellStart"/>
      <w:r>
        <w:t>Author</w:t>
      </w:r>
      <w:proofErr w:type="spellEnd"/>
      <w:r>
        <w:t xml:space="preserve">: </w:t>
      </w:r>
      <w:r w:rsidR="00BB78C2">
        <w:br/>
      </w:r>
      <w:r w:rsidR="00100C2B">
        <w:t>Raphael Wirth</w:t>
      </w:r>
    </w:p>
    <w:p w14:paraId="531D687E" w14:textId="54EDD5F4" w:rsidR="00A174E7" w:rsidRDefault="00100C2B" w:rsidP="00A174E7">
      <w:pPr>
        <w:spacing w:after="160" w:line="259" w:lineRule="auto"/>
      </w:pPr>
      <w:r>
        <w:t xml:space="preserve">Date: </w:t>
      </w:r>
      <w:r w:rsidR="00BB78C2">
        <w:br/>
      </w:r>
      <w:r w:rsidR="00A174E7">
        <w:t xml:space="preserve">Mon </w:t>
      </w:r>
      <w:proofErr w:type="spellStart"/>
      <w:r w:rsidR="00A174E7">
        <w:t>Dec</w:t>
      </w:r>
      <w:proofErr w:type="spellEnd"/>
      <w:r w:rsidR="00A174E7">
        <w:t xml:space="preserve"> 7 15:08:56 2020 +0100</w:t>
      </w:r>
    </w:p>
    <w:p w14:paraId="3E232EFD" w14:textId="6490E0E8" w:rsidR="00A174E7" w:rsidRPr="009B3AA3" w:rsidRDefault="00BB78C2" w:rsidP="00A174E7">
      <w:pPr>
        <w:spacing w:after="160" w:line="259" w:lineRule="auto"/>
        <w:rPr>
          <w:lang w:val="en-GB"/>
        </w:rPr>
      </w:pPr>
      <w:proofErr w:type="spellStart"/>
      <w:r w:rsidRPr="009B3AA3">
        <w:rPr>
          <w:lang w:val="en-GB"/>
        </w:rPr>
        <w:t>Kommentar</w:t>
      </w:r>
      <w:proofErr w:type="spellEnd"/>
      <w:r w:rsidRPr="009B3AA3">
        <w:rPr>
          <w:lang w:val="en-GB"/>
        </w:rPr>
        <w:t>:</w:t>
      </w:r>
      <w:r w:rsidRPr="009B3AA3">
        <w:rPr>
          <w:lang w:val="en-GB"/>
        </w:rPr>
        <w:br/>
      </w:r>
      <w:r w:rsidR="00A174E7" w:rsidRPr="009B3AA3">
        <w:rPr>
          <w:lang w:val="en-GB"/>
        </w:rPr>
        <w:t xml:space="preserve">implemented method to delete </w:t>
      </w:r>
      <w:proofErr w:type="gramStart"/>
      <w:r w:rsidR="00A174E7" w:rsidRPr="009B3AA3">
        <w:rPr>
          <w:lang w:val="en-GB"/>
        </w:rPr>
        <w:t>customers</w:t>
      </w:r>
      <w:proofErr w:type="gramEnd"/>
    </w:p>
    <w:p w14:paraId="251103F7" w14:textId="64FA3193" w:rsidR="00BB78C2" w:rsidRDefault="00BB78C2" w:rsidP="00A174E7">
      <w:pPr>
        <w:spacing w:after="160" w:line="259" w:lineRule="auto"/>
      </w:pPr>
      <w:r>
        <w:t>Aufwand:</w:t>
      </w:r>
      <w:r>
        <w:br/>
        <w:t>1h</w:t>
      </w:r>
    </w:p>
    <w:p w14:paraId="190AB8F8" w14:textId="77777777" w:rsidR="00A174E7" w:rsidRDefault="00A174E7" w:rsidP="00A174E7">
      <w:pPr>
        <w:pStyle w:val="berschrift2"/>
      </w:pPr>
      <w:bookmarkStart w:id="40" w:name="_Toc65312309"/>
      <w:proofErr w:type="spellStart"/>
      <w:r>
        <w:t>commit</w:t>
      </w:r>
      <w:proofErr w:type="spellEnd"/>
      <w:r>
        <w:t xml:space="preserve"> 96ba484c65f3482029ae554fd84cff726640c52b</w:t>
      </w:r>
      <w:bookmarkEnd w:id="40"/>
    </w:p>
    <w:p w14:paraId="4B66C53B" w14:textId="6D4CD427" w:rsidR="00A174E7" w:rsidRDefault="00A174E7" w:rsidP="00A174E7">
      <w:pPr>
        <w:spacing w:after="160" w:line="259" w:lineRule="auto"/>
      </w:pPr>
      <w:proofErr w:type="spellStart"/>
      <w:r>
        <w:t>Author</w:t>
      </w:r>
      <w:proofErr w:type="spellEnd"/>
      <w:r>
        <w:t xml:space="preserve">: </w:t>
      </w:r>
      <w:r w:rsidR="00BB78C2">
        <w:br/>
      </w:r>
      <w:r w:rsidR="00100C2B">
        <w:t>Raphael Wirth</w:t>
      </w:r>
    </w:p>
    <w:p w14:paraId="40A938AF" w14:textId="3773D0C2" w:rsidR="00A174E7" w:rsidRDefault="00100C2B" w:rsidP="00A174E7">
      <w:pPr>
        <w:spacing w:after="160" w:line="259" w:lineRule="auto"/>
      </w:pPr>
      <w:r>
        <w:t xml:space="preserve">Date: </w:t>
      </w:r>
      <w:r w:rsidR="00BB78C2">
        <w:br/>
      </w:r>
      <w:r w:rsidR="00A174E7">
        <w:t xml:space="preserve">Mon </w:t>
      </w:r>
      <w:proofErr w:type="spellStart"/>
      <w:r w:rsidR="00A174E7">
        <w:t>Dec</w:t>
      </w:r>
      <w:proofErr w:type="spellEnd"/>
      <w:r w:rsidR="00A174E7">
        <w:t xml:space="preserve"> 7 14:09:14 2020 +0100</w:t>
      </w:r>
    </w:p>
    <w:p w14:paraId="3DAC51D5" w14:textId="443C15E4" w:rsidR="00A174E7" w:rsidRPr="009B3AA3" w:rsidRDefault="00BB78C2" w:rsidP="00A174E7">
      <w:pPr>
        <w:spacing w:after="160" w:line="259" w:lineRule="auto"/>
        <w:rPr>
          <w:lang w:val="en-GB"/>
        </w:rPr>
      </w:pPr>
      <w:proofErr w:type="spellStart"/>
      <w:r w:rsidRPr="009B3AA3">
        <w:rPr>
          <w:lang w:val="en-GB"/>
        </w:rPr>
        <w:t>Kommentar</w:t>
      </w:r>
      <w:proofErr w:type="spellEnd"/>
      <w:r w:rsidRPr="009B3AA3">
        <w:rPr>
          <w:lang w:val="en-GB"/>
        </w:rPr>
        <w:t>:</w:t>
      </w:r>
      <w:r w:rsidRPr="009B3AA3">
        <w:rPr>
          <w:lang w:val="en-GB"/>
        </w:rPr>
        <w:br/>
      </w:r>
      <w:r w:rsidR="00A174E7" w:rsidRPr="009B3AA3">
        <w:rPr>
          <w:lang w:val="en-GB"/>
        </w:rPr>
        <w:t xml:space="preserve">added products and improved repo pattern </w:t>
      </w:r>
      <w:proofErr w:type="gramStart"/>
      <w:r w:rsidR="00A174E7" w:rsidRPr="009B3AA3">
        <w:rPr>
          <w:lang w:val="en-GB"/>
        </w:rPr>
        <w:t>architecture</w:t>
      </w:r>
      <w:proofErr w:type="gramEnd"/>
    </w:p>
    <w:p w14:paraId="16CC1D04" w14:textId="47922E55" w:rsidR="00A174E7" w:rsidRDefault="00BB78C2" w:rsidP="00A174E7">
      <w:pPr>
        <w:spacing w:after="160" w:line="259" w:lineRule="auto"/>
      </w:pPr>
      <w:r>
        <w:t>Aufwand:</w:t>
      </w:r>
      <w:r>
        <w:br/>
        <w:t>2h</w:t>
      </w:r>
    </w:p>
    <w:p w14:paraId="2F81E49E" w14:textId="77777777" w:rsidR="00A174E7" w:rsidRDefault="00A174E7" w:rsidP="00A174E7">
      <w:pPr>
        <w:pStyle w:val="berschrift2"/>
      </w:pPr>
      <w:bookmarkStart w:id="41" w:name="_Toc65312310"/>
      <w:proofErr w:type="spellStart"/>
      <w:r>
        <w:t>commit</w:t>
      </w:r>
      <w:proofErr w:type="spellEnd"/>
      <w:r>
        <w:t xml:space="preserve"> c17b51624947c46099a441dc3270e9d3e90956c0</w:t>
      </w:r>
      <w:bookmarkEnd w:id="41"/>
    </w:p>
    <w:p w14:paraId="252C43C9" w14:textId="0C53CED5" w:rsidR="00A174E7" w:rsidRDefault="00A174E7" w:rsidP="00A174E7">
      <w:pPr>
        <w:spacing w:after="160" w:line="259" w:lineRule="auto"/>
      </w:pPr>
      <w:proofErr w:type="spellStart"/>
      <w:r>
        <w:t>Author</w:t>
      </w:r>
      <w:proofErr w:type="spellEnd"/>
      <w:r>
        <w:t xml:space="preserve">: </w:t>
      </w:r>
      <w:r w:rsidR="00BB78C2">
        <w:br/>
      </w:r>
      <w:r w:rsidR="00100C2B">
        <w:t>Raphael Wirth</w:t>
      </w:r>
    </w:p>
    <w:p w14:paraId="2E314D50" w14:textId="59E799A6" w:rsidR="00A174E7" w:rsidRDefault="00100C2B" w:rsidP="00A174E7">
      <w:pPr>
        <w:spacing w:after="160" w:line="259" w:lineRule="auto"/>
      </w:pPr>
      <w:r>
        <w:t xml:space="preserve">Date: </w:t>
      </w:r>
      <w:r w:rsidR="00BB78C2">
        <w:br/>
      </w:r>
      <w:r w:rsidR="00A174E7">
        <w:t xml:space="preserve">Sun </w:t>
      </w:r>
      <w:proofErr w:type="spellStart"/>
      <w:r w:rsidR="00A174E7">
        <w:t>Dec</w:t>
      </w:r>
      <w:proofErr w:type="spellEnd"/>
      <w:r w:rsidR="00A174E7">
        <w:t xml:space="preserve"> 6 17:35:01 2020 +0100</w:t>
      </w:r>
    </w:p>
    <w:p w14:paraId="3E4B9C53" w14:textId="771B628A" w:rsidR="00A174E7" w:rsidRDefault="00BB78C2" w:rsidP="00A174E7">
      <w:pPr>
        <w:spacing w:after="160" w:line="259" w:lineRule="auto"/>
      </w:pPr>
      <w:r>
        <w:t>Kommentar:</w:t>
      </w:r>
      <w:r>
        <w:br/>
      </w:r>
      <w:proofErr w:type="spellStart"/>
      <w:r w:rsidR="00A174E7">
        <w:t>implemented</w:t>
      </w:r>
      <w:proofErr w:type="spellEnd"/>
      <w:r w:rsidR="00A174E7">
        <w:t xml:space="preserve"> </w:t>
      </w:r>
      <w:proofErr w:type="spellStart"/>
      <w:r w:rsidR="00A174E7">
        <w:t>repository</w:t>
      </w:r>
      <w:proofErr w:type="spellEnd"/>
      <w:r w:rsidR="00A174E7">
        <w:t xml:space="preserve"> </w:t>
      </w:r>
      <w:proofErr w:type="spellStart"/>
      <w:r w:rsidR="00A174E7">
        <w:t>pattern</w:t>
      </w:r>
      <w:proofErr w:type="spellEnd"/>
    </w:p>
    <w:p w14:paraId="75B90400" w14:textId="0DA13C57" w:rsidR="00A174E7" w:rsidRDefault="00BB78C2" w:rsidP="00A174E7">
      <w:pPr>
        <w:spacing w:after="160" w:line="259" w:lineRule="auto"/>
      </w:pPr>
      <w:r>
        <w:t>Aufwand:</w:t>
      </w:r>
      <w:r>
        <w:br/>
        <w:t>2h</w:t>
      </w:r>
    </w:p>
    <w:p w14:paraId="6E31F745" w14:textId="0DE7FE0B" w:rsidR="00BB78C2" w:rsidRDefault="00BB78C2">
      <w:pPr>
        <w:spacing w:after="160" w:line="259" w:lineRule="auto"/>
      </w:pPr>
      <w:r>
        <w:br w:type="page"/>
      </w:r>
    </w:p>
    <w:p w14:paraId="55DB6AC3" w14:textId="77777777" w:rsidR="00A174E7" w:rsidRDefault="00A174E7" w:rsidP="00A174E7">
      <w:pPr>
        <w:pStyle w:val="berschrift2"/>
      </w:pPr>
      <w:bookmarkStart w:id="42" w:name="_Toc65312311"/>
      <w:proofErr w:type="spellStart"/>
      <w:r>
        <w:lastRenderedPageBreak/>
        <w:t>commit</w:t>
      </w:r>
      <w:proofErr w:type="spellEnd"/>
      <w:r>
        <w:t xml:space="preserve"> fe4cfaa9d8a617ce36ee0ccda57953141bd2def5</w:t>
      </w:r>
      <w:bookmarkEnd w:id="42"/>
    </w:p>
    <w:p w14:paraId="5D9B90EE" w14:textId="42C20771" w:rsidR="00A174E7" w:rsidRDefault="00A174E7" w:rsidP="00A174E7">
      <w:pPr>
        <w:spacing w:after="160" w:line="259" w:lineRule="auto"/>
      </w:pPr>
      <w:proofErr w:type="spellStart"/>
      <w:r>
        <w:t>Author</w:t>
      </w:r>
      <w:proofErr w:type="spellEnd"/>
      <w:r>
        <w:t xml:space="preserve">: </w:t>
      </w:r>
      <w:r w:rsidR="00BB78C2">
        <w:br/>
      </w:r>
      <w:r w:rsidR="00100C2B">
        <w:t>Raphael Wirth</w:t>
      </w:r>
    </w:p>
    <w:p w14:paraId="3413EF5A" w14:textId="42EE269B" w:rsidR="00A174E7" w:rsidRDefault="00100C2B" w:rsidP="00A174E7">
      <w:pPr>
        <w:spacing w:after="160" w:line="259" w:lineRule="auto"/>
      </w:pPr>
      <w:r>
        <w:t xml:space="preserve">Date: </w:t>
      </w:r>
      <w:r w:rsidR="00BB78C2">
        <w:br/>
      </w:r>
      <w:r w:rsidR="00A174E7">
        <w:t xml:space="preserve">Sun </w:t>
      </w:r>
      <w:proofErr w:type="spellStart"/>
      <w:r w:rsidR="00A174E7">
        <w:t>Dec</w:t>
      </w:r>
      <w:proofErr w:type="spellEnd"/>
      <w:r w:rsidR="00A174E7">
        <w:t xml:space="preserve"> 6 12:16:36 2020 +0100</w:t>
      </w:r>
    </w:p>
    <w:p w14:paraId="44E168DC" w14:textId="397D3BFE" w:rsidR="00A174E7" w:rsidRPr="009B3AA3" w:rsidRDefault="00BB78C2" w:rsidP="00A174E7">
      <w:pPr>
        <w:spacing w:after="160" w:line="259" w:lineRule="auto"/>
        <w:rPr>
          <w:lang w:val="en-GB"/>
        </w:rPr>
      </w:pPr>
      <w:proofErr w:type="spellStart"/>
      <w:r w:rsidRPr="009B3AA3">
        <w:rPr>
          <w:lang w:val="en-GB"/>
        </w:rPr>
        <w:t>Kommentar</w:t>
      </w:r>
      <w:proofErr w:type="spellEnd"/>
      <w:r w:rsidRPr="009B3AA3">
        <w:rPr>
          <w:lang w:val="en-GB"/>
        </w:rPr>
        <w:t>:</w:t>
      </w:r>
      <w:r w:rsidRPr="009B3AA3">
        <w:rPr>
          <w:lang w:val="en-GB"/>
        </w:rPr>
        <w:br/>
      </w:r>
      <w:r w:rsidR="00A174E7" w:rsidRPr="009B3AA3">
        <w:rPr>
          <w:lang w:val="en-GB"/>
        </w:rPr>
        <w:t>Implemented DB-Model and UI for Customers</w:t>
      </w:r>
    </w:p>
    <w:p w14:paraId="1680A275" w14:textId="2BC20B3E" w:rsidR="00A174E7" w:rsidRDefault="00BB78C2" w:rsidP="00A174E7">
      <w:pPr>
        <w:spacing w:after="160" w:line="259" w:lineRule="auto"/>
      </w:pPr>
      <w:r>
        <w:t>Aufwand:</w:t>
      </w:r>
      <w:r>
        <w:br/>
        <w:t>2h</w:t>
      </w:r>
    </w:p>
    <w:p w14:paraId="5FE51082" w14:textId="77777777" w:rsidR="00A174E7" w:rsidRDefault="00A174E7" w:rsidP="00A174E7">
      <w:pPr>
        <w:pStyle w:val="berschrift2"/>
      </w:pPr>
      <w:bookmarkStart w:id="43" w:name="_Toc65312312"/>
      <w:proofErr w:type="spellStart"/>
      <w:r>
        <w:t>commit</w:t>
      </w:r>
      <w:proofErr w:type="spellEnd"/>
      <w:r>
        <w:t xml:space="preserve"> e00ab72eb10ee2a662136704fcac79651c2d1c52</w:t>
      </w:r>
      <w:bookmarkEnd w:id="43"/>
    </w:p>
    <w:p w14:paraId="71B7394B" w14:textId="4F0C127C" w:rsidR="00A174E7" w:rsidRDefault="00A174E7" w:rsidP="00A174E7">
      <w:pPr>
        <w:spacing w:after="160" w:line="259" w:lineRule="auto"/>
      </w:pPr>
      <w:proofErr w:type="spellStart"/>
      <w:r>
        <w:t>Author</w:t>
      </w:r>
      <w:proofErr w:type="spellEnd"/>
      <w:r>
        <w:t xml:space="preserve">: </w:t>
      </w:r>
      <w:r w:rsidR="00100C2B">
        <w:br/>
      </w:r>
      <w:r>
        <w:t>Ricardo Coelho</w:t>
      </w:r>
    </w:p>
    <w:p w14:paraId="6FD94B76" w14:textId="77777777" w:rsidR="00100C2B" w:rsidRDefault="00A174E7" w:rsidP="00A174E7">
      <w:pPr>
        <w:spacing w:after="160" w:line="259" w:lineRule="auto"/>
      </w:pPr>
      <w:r>
        <w:t>Date:</w:t>
      </w:r>
      <w:r w:rsidR="00100C2B">
        <w:br/>
      </w:r>
      <w:proofErr w:type="spellStart"/>
      <w:r>
        <w:t>Wed</w:t>
      </w:r>
      <w:proofErr w:type="spellEnd"/>
      <w:r>
        <w:t xml:space="preserve"> </w:t>
      </w:r>
      <w:proofErr w:type="spellStart"/>
      <w:r>
        <w:t>Dec</w:t>
      </w:r>
      <w:proofErr w:type="spellEnd"/>
      <w:r>
        <w:t xml:space="preserve"> 2 23:21:57 2020 +0100</w:t>
      </w:r>
    </w:p>
    <w:p w14:paraId="7735D3AD" w14:textId="1A16E043" w:rsidR="00A174E7" w:rsidRDefault="00100C2B" w:rsidP="00A174E7">
      <w:pPr>
        <w:spacing w:after="160" w:line="259" w:lineRule="auto"/>
      </w:pPr>
      <w:r>
        <w:t>Kommentar:</w:t>
      </w:r>
      <w:r>
        <w:br/>
      </w:r>
      <w:proofErr w:type="spellStart"/>
      <w:r w:rsidR="00A174E7">
        <w:t>add</w:t>
      </w:r>
      <w:proofErr w:type="spellEnd"/>
      <w:r w:rsidR="00A174E7">
        <w:t xml:space="preserve"> </w:t>
      </w:r>
      <w:proofErr w:type="spellStart"/>
      <w:r w:rsidR="00A174E7">
        <w:t>dashboard</w:t>
      </w:r>
      <w:proofErr w:type="spellEnd"/>
      <w:r w:rsidR="00A174E7">
        <w:t xml:space="preserve"> initial </w:t>
      </w:r>
      <w:proofErr w:type="spellStart"/>
      <w:r w:rsidR="00A174E7">
        <w:t>version</w:t>
      </w:r>
      <w:proofErr w:type="spellEnd"/>
    </w:p>
    <w:p w14:paraId="7AA620CF" w14:textId="515CB0C8" w:rsidR="00100C2B" w:rsidRDefault="00100C2B" w:rsidP="00A174E7">
      <w:pPr>
        <w:spacing w:after="160" w:line="259" w:lineRule="auto"/>
      </w:pPr>
      <w:r>
        <w:t>Aufwand:</w:t>
      </w:r>
    </w:p>
    <w:p w14:paraId="67068E34" w14:textId="6BF6C71A" w:rsidR="00A174E7" w:rsidRDefault="00754E79" w:rsidP="00A174E7">
      <w:pPr>
        <w:spacing w:after="160" w:line="259" w:lineRule="auto"/>
      </w:pPr>
      <w:r>
        <w:t>2.50h</w:t>
      </w:r>
    </w:p>
    <w:p w14:paraId="018A5290" w14:textId="77777777" w:rsidR="00A174E7" w:rsidRDefault="00A174E7" w:rsidP="00A174E7">
      <w:pPr>
        <w:pStyle w:val="berschrift2"/>
      </w:pPr>
      <w:bookmarkStart w:id="44" w:name="_Toc65312313"/>
      <w:proofErr w:type="spellStart"/>
      <w:r>
        <w:t>commit</w:t>
      </w:r>
      <w:proofErr w:type="spellEnd"/>
      <w:r>
        <w:t xml:space="preserve"> 785994d10340c113de373a3bc8d5497e55e198d6</w:t>
      </w:r>
      <w:bookmarkEnd w:id="44"/>
    </w:p>
    <w:p w14:paraId="2D516BDD" w14:textId="77777777" w:rsidR="00100C2B" w:rsidRDefault="00A174E7" w:rsidP="00A174E7">
      <w:pPr>
        <w:spacing w:after="160" w:line="259" w:lineRule="auto"/>
      </w:pPr>
      <w:proofErr w:type="spellStart"/>
      <w:r>
        <w:t>Author</w:t>
      </w:r>
      <w:proofErr w:type="spellEnd"/>
      <w:r>
        <w:t xml:space="preserve">: </w:t>
      </w:r>
      <w:r w:rsidR="00100C2B">
        <w:br/>
      </w:r>
      <w:r>
        <w:t>Ricardo Coelho</w:t>
      </w:r>
    </w:p>
    <w:p w14:paraId="0CB541EF" w14:textId="538F17A6" w:rsidR="00A174E7" w:rsidRDefault="00A174E7" w:rsidP="00A174E7">
      <w:pPr>
        <w:spacing w:after="160" w:line="259" w:lineRule="auto"/>
      </w:pPr>
      <w:r>
        <w:t>Date:</w:t>
      </w:r>
      <w:r w:rsidR="00100C2B">
        <w:br/>
      </w:r>
      <w:proofErr w:type="spellStart"/>
      <w:r>
        <w:t>Wed</w:t>
      </w:r>
      <w:proofErr w:type="spellEnd"/>
      <w:r>
        <w:t xml:space="preserve"> </w:t>
      </w:r>
      <w:proofErr w:type="spellStart"/>
      <w:r>
        <w:t>Dec</w:t>
      </w:r>
      <w:proofErr w:type="spellEnd"/>
      <w:r>
        <w:t xml:space="preserve"> 2 19:51:30 2020 +0100</w:t>
      </w:r>
    </w:p>
    <w:p w14:paraId="7A3441DA" w14:textId="6F82BE37" w:rsidR="00A174E7" w:rsidRDefault="00100C2B" w:rsidP="00A174E7">
      <w:pPr>
        <w:spacing w:after="160" w:line="259" w:lineRule="auto"/>
      </w:pPr>
      <w:r>
        <w:t>Kommentar:</w:t>
      </w:r>
      <w:r>
        <w:br/>
      </w:r>
      <w:proofErr w:type="spellStart"/>
      <w:r w:rsidR="00A174E7">
        <w:t>init</w:t>
      </w:r>
      <w:proofErr w:type="spellEnd"/>
    </w:p>
    <w:p w14:paraId="55B5D14E" w14:textId="77777777" w:rsidR="00754E79" w:rsidRDefault="00100C2B" w:rsidP="00A174E7">
      <w:pPr>
        <w:spacing w:after="160" w:line="259" w:lineRule="auto"/>
      </w:pPr>
      <w:r>
        <w:t>Aufwand:</w:t>
      </w:r>
      <w:r w:rsidR="00754E79" w:rsidRPr="00754E79">
        <w:t xml:space="preserve"> </w:t>
      </w:r>
    </w:p>
    <w:p w14:paraId="41CF4297" w14:textId="3B2B808B" w:rsidR="00A174E7" w:rsidRDefault="00754E79" w:rsidP="00A174E7">
      <w:pPr>
        <w:spacing w:after="160" w:line="259" w:lineRule="auto"/>
      </w:pPr>
      <w:r>
        <w:t>0.10h</w:t>
      </w:r>
    </w:p>
    <w:p w14:paraId="473A7CC9" w14:textId="77777777" w:rsidR="00A174E7" w:rsidRDefault="00A174E7" w:rsidP="00A174E7">
      <w:pPr>
        <w:pStyle w:val="berschrift2"/>
      </w:pPr>
      <w:bookmarkStart w:id="45" w:name="_Toc65312314"/>
      <w:proofErr w:type="spellStart"/>
      <w:r>
        <w:t>commit</w:t>
      </w:r>
      <w:proofErr w:type="spellEnd"/>
      <w:r>
        <w:t xml:space="preserve"> c3d575102c4e2d12f62d7b1ac928557f6d16060e</w:t>
      </w:r>
      <w:bookmarkEnd w:id="45"/>
    </w:p>
    <w:p w14:paraId="0315178D" w14:textId="77777777" w:rsidR="00100C2B" w:rsidRDefault="00A174E7" w:rsidP="00A174E7">
      <w:pPr>
        <w:spacing w:after="160" w:line="259" w:lineRule="auto"/>
      </w:pPr>
      <w:proofErr w:type="spellStart"/>
      <w:r>
        <w:t>Author</w:t>
      </w:r>
      <w:proofErr w:type="spellEnd"/>
      <w:r>
        <w:t xml:space="preserve">: </w:t>
      </w:r>
      <w:r w:rsidR="00100C2B">
        <w:br/>
      </w:r>
      <w:r w:rsidR="00100C2B" w:rsidRPr="00100C2B">
        <w:t>Ricardo Coelho</w:t>
      </w:r>
    </w:p>
    <w:p w14:paraId="506468FA" w14:textId="52A1BEFC" w:rsidR="00A174E7" w:rsidRDefault="00100C2B" w:rsidP="00A174E7">
      <w:pPr>
        <w:spacing w:after="160" w:line="259" w:lineRule="auto"/>
      </w:pPr>
      <w:r>
        <w:t xml:space="preserve">Date: </w:t>
      </w:r>
      <w:r>
        <w:br/>
      </w:r>
      <w:proofErr w:type="spellStart"/>
      <w:r w:rsidR="00A174E7">
        <w:t>Wed</w:t>
      </w:r>
      <w:proofErr w:type="spellEnd"/>
      <w:r w:rsidR="00A174E7">
        <w:t xml:space="preserve"> </w:t>
      </w:r>
      <w:proofErr w:type="spellStart"/>
      <w:r w:rsidR="00A174E7">
        <w:t>Dec</w:t>
      </w:r>
      <w:proofErr w:type="spellEnd"/>
      <w:r w:rsidR="00A174E7">
        <w:t xml:space="preserve"> 2 19:08:15 2020 +0100</w:t>
      </w:r>
    </w:p>
    <w:p w14:paraId="164179CD" w14:textId="77777777" w:rsidR="00100C2B" w:rsidRDefault="00100C2B" w:rsidP="00A174E7">
      <w:pPr>
        <w:spacing w:after="160" w:line="259" w:lineRule="auto"/>
      </w:pPr>
      <w:r>
        <w:t>Kommentar:</w:t>
      </w:r>
      <w:r>
        <w:br/>
      </w:r>
      <w:r w:rsidR="00A174E7">
        <w:t xml:space="preserve">Initial </w:t>
      </w:r>
      <w:proofErr w:type="spellStart"/>
      <w:r w:rsidR="00A174E7">
        <w:t>commit</w:t>
      </w:r>
      <w:proofErr w:type="spellEnd"/>
    </w:p>
    <w:p w14:paraId="3E9D7950" w14:textId="77777777" w:rsidR="00754E79" w:rsidRDefault="00100C2B" w:rsidP="00BB78C2">
      <w:pPr>
        <w:spacing w:after="160" w:line="259" w:lineRule="auto"/>
      </w:pPr>
      <w:r>
        <w:t>Aufwand:</w:t>
      </w:r>
    </w:p>
    <w:p w14:paraId="4ED17328" w14:textId="5DD7E5F3" w:rsidR="00C446D3" w:rsidRPr="00C446D3" w:rsidRDefault="00754E79" w:rsidP="00BB78C2">
      <w:pPr>
        <w:spacing w:after="160" w:line="259" w:lineRule="auto"/>
      </w:pPr>
      <w:r>
        <w:t>0.25h</w:t>
      </w:r>
    </w:p>
    <w:sectPr w:rsidR="00C446D3" w:rsidRPr="00C446D3" w:rsidSect="0007793F">
      <w:footerReference w:type="default" r:id="rId10"/>
      <w:pgSz w:w="11906" w:h="16838"/>
      <w:pgMar w:top="1417" w:right="1417" w:bottom="1134" w:left="1417" w:header="708" w:footer="708" w:gutter="0"/>
      <w:pgBorders w:offsetFrom="page">
        <w:top w:val="single" w:sz="24" w:space="24" w:color="ED7D31" w:themeColor="accent2"/>
        <w:left w:val="single" w:sz="24" w:space="24" w:color="ED7D31" w:themeColor="accent2"/>
        <w:bottom w:val="single" w:sz="24" w:space="24" w:color="ED7D31" w:themeColor="accent2"/>
        <w:right w:val="single" w:sz="24" w:space="24" w:color="ED7D31" w:themeColor="accent2"/>
      </w:pgBorders>
      <w:pgNumType w:fmt="upp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C44A1E" w14:textId="77777777" w:rsidR="00DB5ABD" w:rsidRDefault="00DB5ABD" w:rsidP="005D1C82">
      <w:pPr>
        <w:spacing w:after="0" w:line="240" w:lineRule="auto"/>
      </w:pPr>
      <w:r>
        <w:separator/>
      </w:r>
    </w:p>
  </w:endnote>
  <w:endnote w:type="continuationSeparator" w:id="0">
    <w:p w14:paraId="53D8A44D" w14:textId="77777777" w:rsidR="00DB5ABD" w:rsidRDefault="00DB5ABD" w:rsidP="005D1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AC45B" w14:textId="44CC2175" w:rsidR="00764D61" w:rsidRDefault="0056527F">
    <w:pPr>
      <w:pStyle w:val="Fuzeile"/>
    </w:pP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 w:rsidR="00CC068E">
      <w:rPr>
        <w:noProof/>
      </w:rPr>
      <w:t>workjournal.docx</w:t>
    </w:r>
    <w:r>
      <w:rPr>
        <w:noProof/>
      </w:rPr>
      <w:fldChar w:fldCharType="end"/>
    </w:r>
    <w:r w:rsidR="00764D61">
      <w:ptab w:relativeTo="margin" w:alignment="center" w:leader="none"/>
    </w:r>
    <w:r w:rsidR="00764D61">
      <w:ptab w:relativeTo="margin" w:alignment="right" w:leader="none"/>
    </w:r>
    <w:r w:rsidR="00764D61">
      <w:t xml:space="preserve">Seite </w:t>
    </w:r>
    <w:r w:rsidR="00764D61">
      <w:fldChar w:fldCharType="begin"/>
    </w:r>
    <w:r w:rsidR="00764D61">
      <w:instrText xml:space="preserve"> PAGE   \* MERGEFORMAT </w:instrText>
    </w:r>
    <w:r w:rsidR="00764D61">
      <w:fldChar w:fldCharType="separate"/>
    </w:r>
    <w:r w:rsidR="00566550">
      <w:rPr>
        <w:noProof/>
      </w:rPr>
      <w:t>I</w:t>
    </w:r>
    <w:r w:rsidR="00764D6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F2F2F9" w14:textId="77777777" w:rsidR="00DB5ABD" w:rsidRDefault="00DB5ABD" w:rsidP="005D1C82">
      <w:pPr>
        <w:spacing w:after="0" w:line="240" w:lineRule="auto"/>
      </w:pPr>
      <w:r>
        <w:separator/>
      </w:r>
    </w:p>
  </w:footnote>
  <w:footnote w:type="continuationSeparator" w:id="0">
    <w:p w14:paraId="6B3C1F28" w14:textId="77777777" w:rsidR="00DB5ABD" w:rsidRDefault="00DB5ABD" w:rsidP="005D1C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DCB539" w14:textId="77777777" w:rsidR="00764D61" w:rsidRDefault="00764D61">
    <w:pPr>
      <w:pStyle w:val="Kopfzeile"/>
    </w:pPr>
    <w: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2E0F36"/>
    <w:multiLevelType w:val="hybridMultilevel"/>
    <w:tmpl w:val="906884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5A0FE5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005"/>
    <w:rsid w:val="00004A4D"/>
    <w:rsid w:val="00060F57"/>
    <w:rsid w:val="0007793F"/>
    <w:rsid w:val="00090EF5"/>
    <w:rsid w:val="000E4447"/>
    <w:rsid w:val="00100C2B"/>
    <w:rsid w:val="00104DC8"/>
    <w:rsid w:val="00106E3A"/>
    <w:rsid w:val="001976C1"/>
    <w:rsid w:val="001E5B9A"/>
    <w:rsid w:val="002D3BF4"/>
    <w:rsid w:val="0031745F"/>
    <w:rsid w:val="00320C3E"/>
    <w:rsid w:val="0033160E"/>
    <w:rsid w:val="00360B2C"/>
    <w:rsid w:val="00363227"/>
    <w:rsid w:val="00381A7C"/>
    <w:rsid w:val="00383822"/>
    <w:rsid w:val="003935B4"/>
    <w:rsid w:val="003A1E7E"/>
    <w:rsid w:val="003B33B2"/>
    <w:rsid w:val="004300D6"/>
    <w:rsid w:val="00462904"/>
    <w:rsid w:val="0050235A"/>
    <w:rsid w:val="00515B86"/>
    <w:rsid w:val="005352D7"/>
    <w:rsid w:val="0056527F"/>
    <w:rsid w:val="00566550"/>
    <w:rsid w:val="00577FBE"/>
    <w:rsid w:val="00590005"/>
    <w:rsid w:val="00590824"/>
    <w:rsid w:val="005D1C82"/>
    <w:rsid w:val="005D4303"/>
    <w:rsid w:val="005E7D00"/>
    <w:rsid w:val="00612DF7"/>
    <w:rsid w:val="00613AAE"/>
    <w:rsid w:val="006148E4"/>
    <w:rsid w:val="006411AE"/>
    <w:rsid w:val="006923B5"/>
    <w:rsid w:val="0075093B"/>
    <w:rsid w:val="00754E79"/>
    <w:rsid w:val="00764D61"/>
    <w:rsid w:val="0077069C"/>
    <w:rsid w:val="007B45B9"/>
    <w:rsid w:val="00817E6A"/>
    <w:rsid w:val="00833C16"/>
    <w:rsid w:val="00865C2A"/>
    <w:rsid w:val="008B7C03"/>
    <w:rsid w:val="008E52CB"/>
    <w:rsid w:val="009218C4"/>
    <w:rsid w:val="00924322"/>
    <w:rsid w:val="00934CE7"/>
    <w:rsid w:val="009545C5"/>
    <w:rsid w:val="00971A80"/>
    <w:rsid w:val="00997C03"/>
    <w:rsid w:val="009B3AA3"/>
    <w:rsid w:val="009D2CDD"/>
    <w:rsid w:val="009E67B7"/>
    <w:rsid w:val="009F3274"/>
    <w:rsid w:val="00A04618"/>
    <w:rsid w:val="00A174E7"/>
    <w:rsid w:val="00A33221"/>
    <w:rsid w:val="00A63BAA"/>
    <w:rsid w:val="00AA0E27"/>
    <w:rsid w:val="00AE68A5"/>
    <w:rsid w:val="00AF0930"/>
    <w:rsid w:val="00AF36CD"/>
    <w:rsid w:val="00B0192F"/>
    <w:rsid w:val="00B15BAB"/>
    <w:rsid w:val="00B70B27"/>
    <w:rsid w:val="00BB5EE7"/>
    <w:rsid w:val="00BB78C2"/>
    <w:rsid w:val="00BD2345"/>
    <w:rsid w:val="00BE04B4"/>
    <w:rsid w:val="00BE475B"/>
    <w:rsid w:val="00C06C87"/>
    <w:rsid w:val="00C237D2"/>
    <w:rsid w:val="00C446D3"/>
    <w:rsid w:val="00C87005"/>
    <w:rsid w:val="00C92252"/>
    <w:rsid w:val="00C96A53"/>
    <w:rsid w:val="00CC068E"/>
    <w:rsid w:val="00D43CA4"/>
    <w:rsid w:val="00D63189"/>
    <w:rsid w:val="00D64031"/>
    <w:rsid w:val="00D90239"/>
    <w:rsid w:val="00DA37F0"/>
    <w:rsid w:val="00DB5ABD"/>
    <w:rsid w:val="00DD009D"/>
    <w:rsid w:val="00E5487A"/>
    <w:rsid w:val="00EF336B"/>
    <w:rsid w:val="00F050B5"/>
    <w:rsid w:val="00F12428"/>
    <w:rsid w:val="00F4308A"/>
    <w:rsid w:val="00F50C0B"/>
    <w:rsid w:val="00F57CB5"/>
    <w:rsid w:val="00F673A9"/>
    <w:rsid w:val="00F7477A"/>
    <w:rsid w:val="00FD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BEB217"/>
  <w15:chartTrackingRefBased/>
  <w15:docId w15:val="{2A39D601-343B-4E92-B687-D35217E19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D1C82"/>
    <w:pPr>
      <w:spacing w:after="120" w:line="360" w:lineRule="auto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7793F"/>
    <w:pPr>
      <w:keepNext/>
      <w:keepLines/>
      <w:numPr>
        <w:numId w:val="1"/>
      </w:numPr>
      <w:spacing w:before="240" w:after="0"/>
      <w:outlineLvl w:val="0"/>
    </w:pPr>
    <w:rPr>
      <w:rFonts w:ascii="Arial Black" w:eastAsiaTheme="majorEastAsia" w:hAnsi="Arial Black" w:cstheme="majorBidi"/>
      <w:b/>
      <w:color w:val="ED7D31" w:themeColor="accent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793F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color w:val="F4B083" w:themeColor="accent2" w:themeTint="99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9000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9000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9000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9000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9000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9000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9000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7793F"/>
    <w:rPr>
      <w:rFonts w:ascii="Arial Black" w:eastAsiaTheme="majorEastAsia" w:hAnsi="Arial Black" w:cstheme="majorBidi"/>
      <w:b/>
      <w:color w:val="ED7D31" w:themeColor="accent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793F"/>
    <w:rPr>
      <w:rFonts w:ascii="Arial" w:eastAsiaTheme="majorEastAsia" w:hAnsi="Arial" w:cstheme="majorBidi"/>
      <w:b/>
      <w:color w:val="F4B083" w:themeColor="accent2" w:themeTint="99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5D1C82"/>
    <w:pPr>
      <w:spacing w:after="0" w:line="240" w:lineRule="auto"/>
      <w:contextualSpacing/>
    </w:pPr>
    <w:rPr>
      <w:rFonts w:ascii="Arial Black" w:eastAsiaTheme="majorEastAsia" w:hAnsi="Arial Black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D1C82"/>
    <w:rPr>
      <w:rFonts w:ascii="Arial Black" w:eastAsiaTheme="majorEastAsia" w:hAnsi="Arial Black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5D1C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D1C82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5D1C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D1C82"/>
    <w:rPr>
      <w:rFonts w:ascii="Arial" w:hAnsi="Arial"/>
    </w:rPr>
  </w:style>
  <w:style w:type="character" w:styleId="Platzhaltertext">
    <w:name w:val="Placeholder Text"/>
    <w:basedOn w:val="Absatz-Standardschriftart"/>
    <w:uiPriority w:val="99"/>
    <w:semiHidden/>
    <w:rsid w:val="00515B86"/>
    <w:rPr>
      <w:color w:val="80808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90824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59000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590005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590005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900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9000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9000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9000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9000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9000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900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Verzeichnis3">
    <w:name w:val="toc 3"/>
    <w:basedOn w:val="Standard"/>
    <w:next w:val="Standard"/>
    <w:autoRedefine/>
    <w:uiPriority w:val="39"/>
    <w:unhideWhenUsed/>
    <w:rsid w:val="005E7D00"/>
    <w:pPr>
      <w:spacing w:after="100"/>
      <w:ind w:left="440"/>
    </w:pPr>
  </w:style>
  <w:style w:type="paragraph" w:customStyle="1" w:styleId="Code">
    <w:name w:val="Code"/>
    <w:basedOn w:val="Standard"/>
    <w:qFormat/>
    <w:rsid w:val="00764D6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2410"/>
      </w:tabs>
    </w:pPr>
    <w:rPr>
      <w:rFonts w:ascii="Courier New" w:hAnsi="Courier New"/>
    </w:rPr>
  </w:style>
  <w:style w:type="paragraph" w:styleId="KeinLeerraum">
    <w:name w:val="No Spacing"/>
    <w:link w:val="KeinLeerraumZchn"/>
    <w:uiPriority w:val="1"/>
    <w:qFormat/>
    <w:rsid w:val="00AE68A5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AE68A5"/>
    <w:rPr>
      <w:rFonts w:eastAsiaTheme="minorEastAsia"/>
      <w:lang w:eastAsia="de-CH"/>
    </w:rPr>
  </w:style>
  <w:style w:type="paragraph" w:styleId="Listenabsatz">
    <w:name w:val="List Paragraph"/>
    <w:basedOn w:val="Standard"/>
    <w:uiPriority w:val="34"/>
    <w:qFormat/>
    <w:rsid w:val="00BE475B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A174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8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orgado\Documents\Custom%20Office%20Templates\ZBW-Shared-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ICTum</b:Tag>
    <b:SourceType>InternetSite</b:SourceType>
    <b:Guid>{F044C39F-9CF5-4179-8EE9-2D700AE77B13}</b:Guid>
    <b:Title>ICT Berufsbildung</b:Title>
    <b:Year>Ohne Datum</b:Year>
    <b:URL>https://www.ict-berufsbildung.ch/</b:URL>
    <b:RefOrder>1</b:RefOrder>
  </b:Source>
</b:Sources>
</file>

<file path=customXml/itemProps1.xml><?xml version="1.0" encoding="utf-8"?>
<ds:datastoreItem xmlns:ds="http://schemas.openxmlformats.org/officeDocument/2006/customXml" ds:itemID="{0A550C6B-92F6-4007-8AF4-B9E752EBE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ZBW-Shared-Template.dotx</Template>
  <TotalTime>0</TotalTime>
  <Pages>15</Pages>
  <Words>1823</Words>
  <Characters>11490</Characters>
  <Application>Microsoft Office Word</Application>
  <DocSecurity>0</DocSecurity>
  <Lines>95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ZBW Documentation Template</vt:lpstr>
    </vt:vector>
  </TitlesOfParts>
  <Company/>
  <LinksUpToDate>false</LinksUpToDate>
  <CharactersWithSpaces>13287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ZBW Documentation Template</dc:title>
  <dc:subject/>
  <dc:creator>rmorgado</dc:creator>
  <cp:keywords/>
  <dc:description/>
  <cp:lastModifiedBy>Raphael Wirth</cp:lastModifiedBy>
  <cp:revision>21</cp:revision>
  <dcterms:created xsi:type="dcterms:W3CDTF">2020-12-02T18:47:00Z</dcterms:created>
  <dcterms:modified xsi:type="dcterms:W3CDTF">2021-02-27T08:57:00Z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 linkTarget="_Toc22573665">
    <vt:lpwstr>Block - 21.10.2019</vt:lpwstr>
  </property>
</Properties>
</file>