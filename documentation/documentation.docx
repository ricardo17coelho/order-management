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D6896" w14:textId="77777777" w:rsidR="0031745F" w:rsidRDefault="0007793F" w:rsidP="00590824">
      <w:pPr>
        <w:tabs>
          <w:tab w:val="left" w:pos="241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43B969A" wp14:editId="0D0D8051">
            <wp:simplePos x="0" y="0"/>
            <wp:positionH relativeFrom="page">
              <wp:align>right</wp:align>
            </wp:positionH>
            <wp:positionV relativeFrom="paragraph">
              <wp:posOffset>-1086407</wp:posOffset>
            </wp:positionV>
            <wp:extent cx="7557796" cy="11003280"/>
            <wp:effectExtent l="0" t="0" r="5080" b="762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bw-co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796" cy="1100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75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06C41" wp14:editId="5D45E8BB">
                <wp:simplePos x="0" y="0"/>
                <wp:positionH relativeFrom="margin">
                  <wp:posOffset>-486327</wp:posOffset>
                </wp:positionH>
                <wp:positionV relativeFrom="paragraph">
                  <wp:posOffset>1318619</wp:posOffset>
                </wp:positionV>
                <wp:extent cx="6631388" cy="1828800"/>
                <wp:effectExtent l="0" t="0" r="0" b="127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38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8F6AD3" w14:textId="2F45CA6A" w:rsidR="00BE475B" w:rsidRPr="00BE475B" w:rsidRDefault="0035354C" w:rsidP="00BE475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Dokumentation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006C41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-38.3pt;margin-top:103.85pt;width:522.15pt;height:2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" filled="f" stroked="f">
                <v:textbox style="mso-fit-shape-to-text:t">
                  <w:txbxContent>
                    <w:p w14:paraId="348F6AD3" w14:textId="2F45CA6A" w:rsidR="00BE475B" w:rsidRPr="00BE475B" w:rsidRDefault="0035354C" w:rsidP="00BE475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Dokumentation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91E8C8" w14:textId="77777777" w:rsidR="0031745F" w:rsidRDefault="0031745F" w:rsidP="00590824">
      <w:pPr>
        <w:tabs>
          <w:tab w:val="left" w:pos="2410"/>
        </w:tabs>
        <w:sectPr w:rsidR="0031745F" w:rsidSect="0007793F">
          <w:headerReference w:type="default" r:id="rId9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de-DE" w:eastAsia="en-US"/>
        </w:rPr>
        <w:id w:val="1930610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9C1387" w14:textId="77777777" w:rsidR="00590824" w:rsidRDefault="00590824">
          <w:pPr>
            <w:pStyle w:val="TOCHeading"/>
          </w:pPr>
          <w:r>
            <w:rPr>
              <w:lang w:val="de-DE"/>
            </w:rPr>
            <w:t>Inhalt</w:t>
          </w:r>
        </w:p>
        <w:p w14:paraId="34A5F7D6" w14:textId="77777777" w:rsidR="00934CE7" w:rsidRDefault="00590824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67528" w:history="1">
            <w:r w:rsidR="00934CE7" w:rsidRPr="001B402A">
              <w:rPr>
                <w:rStyle w:val="Hyperlink"/>
                <w:noProof/>
              </w:rPr>
              <w:t>1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_Toc33367528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2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5E21A5C1" w14:textId="77777777" w:rsidR="00934CE7" w:rsidRDefault="00E147E4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29" w:history="1">
            <w:r w:rsidR="00934CE7" w:rsidRPr="001B402A">
              <w:rPr>
                <w:rStyle w:val="Hyperlink"/>
                <w:noProof/>
              </w:rPr>
              <w:t>1.1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Untertitel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_Toc33367529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2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4BE0D539" w14:textId="77777777" w:rsidR="00934CE7" w:rsidRDefault="00E147E4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30" w:history="1">
            <w:r w:rsidR="00934CE7" w:rsidRPr="001B402A">
              <w:rPr>
                <w:rStyle w:val="Hyperlink"/>
                <w:noProof/>
              </w:rPr>
              <w:t>2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_Toc33367530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3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0B60CC11" w14:textId="77777777" w:rsidR="00934CE7" w:rsidRDefault="00E147E4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31" w:history="1">
            <w:r w:rsidR="00934CE7" w:rsidRPr="001B402A">
              <w:rPr>
                <w:rStyle w:val="Hyperlink"/>
                <w:noProof/>
              </w:rPr>
              <w:t>2.1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Untertitel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_Toc33367531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3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1B817248" w14:textId="77777777" w:rsidR="00934CE7" w:rsidRDefault="00E147E4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32" w:history="1">
            <w:r w:rsidR="00934CE7" w:rsidRPr="001B402A">
              <w:rPr>
                <w:rStyle w:val="Hyperlink"/>
                <w:noProof/>
              </w:rPr>
              <w:t>3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_Toc33367532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4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500A0048" w14:textId="77777777" w:rsidR="00934CE7" w:rsidRDefault="00E147E4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33" w:history="1">
            <w:r w:rsidR="00934CE7" w:rsidRPr="001B402A">
              <w:rPr>
                <w:rStyle w:val="Hyperlink"/>
                <w:noProof/>
              </w:rPr>
              <w:t>3.1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Untertitel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_Toc33367533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4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2AB9B8FA" w14:textId="77777777" w:rsidR="00934CE7" w:rsidRDefault="00E147E4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34" w:history="1">
            <w:r w:rsidR="00934CE7" w:rsidRPr="001B402A">
              <w:rPr>
                <w:rStyle w:val="Hyperlink"/>
                <w:noProof/>
              </w:rPr>
              <w:t>4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_Toc33367534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5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31FA1B19" w14:textId="77777777" w:rsidR="00934CE7" w:rsidRDefault="00E147E4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35" w:history="1">
            <w:r w:rsidR="00934CE7" w:rsidRPr="001B402A">
              <w:rPr>
                <w:rStyle w:val="Hyperlink"/>
                <w:noProof/>
              </w:rPr>
              <w:t>4.1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Untertitel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_Toc33367535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5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62EE6479" w14:textId="77777777" w:rsidR="00934CE7" w:rsidRDefault="00E147E4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36" w:history="1">
            <w:r w:rsidR="00934CE7" w:rsidRPr="001B402A">
              <w:rPr>
                <w:rStyle w:val="Hyperlink"/>
                <w:noProof/>
              </w:rPr>
              <w:t>5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_Toc33367536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6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6E91605A" w14:textId="77777777" w:rsidR="00934CE7" w:rsidRDefault="00E147E4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37" w:history="1">
            <w:r w:rsidR="00934CE7" w:rsidRPr="001B402A">
              <w:rPr>
                <w:rStyle w:val="Hyperlink"/>
                <w:noProof/>
              </w:rPr>
              <w:t>5.1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Untertitel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_Toc33367537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6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5A2A5A33" w14:textId="77777777" w:rsidR="00934CE7" w:rsidRDefault="00E147E4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38" w:history="1">
            <w:r w:rsidR="00934CE7" w:rsidRPr="001B402A">
              <w:rPr>
                <w:rStyle w:val="Hyperlink"/>
                <w:noProof/>
              </w:rPr>
              <w:t>6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_Toc33367538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7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25D339F6" w14:textId="77777777" w:rsidR="00934CE7" w:rsidRDefault="00E147E4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39" w:history="1">
            <w:r w:rsidR="00934CE7" w:rsidRPr="001B402A">
              <w:rPr>
                <w:rStyle w:val="Hyperlink"/>
                <w:noProof/>
              </w:rPr>
              <w:t>6.1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Untertitel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_Toc33367539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7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33634745" w14:textId="77777777" w:rsidR="00934CE7" w:rsidRDefault="00E147E4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40" w:history="1">
            <w:r w:rsidR="00934CE7" w:rsidRPr="001B402A">
              <w:rPr>
                <w:rStyle w:val="Hyperlink"/>
                <w:noProof/>
              </w:rPr>
              <w:t>7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_Toc33367540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8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02B1DEB0" w14:textId="77777777" w:rsidR="00934CE7" w:rsidRDefault="00E147E4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41" w:history="1">
            <w:r w:rsidR="00934CE7" w:rsidRPr="001B402A">
              <w:rPr>
                <w:rStyle w:val="Hyperlink"/>
                <w:noProof/>
              </w:rPr>
              <w:t>7.1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Untertitel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_Toc33367541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8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7CB8B763" w14:textId="77777777" w:rsidR="00934CE7" w:rsidRDefault="00E147E4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42" w:history="1">
            <w:r w:rsidR="00934CE7" w:rsidRPr="001B402A">
              <w:rPr>
                <w:rStyle w:val="Hyperlink"/>
                <w:noProof/>
              </w:rPr>
              <w:t>8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_Toc33367542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9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55604CAC" w14:textId="77777777" w:rsidR="00934CE7" w:rsidRDefault="00E147E4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43" w:history="1">
            <w:r w:rsidR="00934CE7" w:rsidRPr="001B402A">
              <w:rPr>
                <w:rStyle w:val="Hyperlink"/>
                <w:noProof/>
              </w:rPr>
              <w:t>8.1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bCs/>
                <w:noProof/>
              </w:rPr>
              <w:t>Untertitel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_Toc33367543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9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6A6A4F0E" w14:textId="77777777" w:rsidR="00934CE7" w:rsidRDefault="00E147E4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367544" w:history="1">
            <w:r w:rsidR="00934CE7" w:rsidRPr="001B402A">
              <w:rPr>
                <w:rStyle w:val="Hyperlink"/>
                <w:noProof/>
              </w:rPr>
              <w:t>9</w:t>
            </w:r>
            <w:r w:rsidR="00934CE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934CE7" w:rsidRPr="001B402A">
              <w:rPr>
                <w:rStyle w:val="Hyperlink"/>
                <w:noProof/>
              </w:rPr>
              <w:t>Anhang</w:t>
            </w:r>
            <w:r w:rsidR="00934CE7">
              <w:rPr>
                <w:noProof/>
                <w:webHidden/>
              </w:rPr>
              <w:tab/>
            </w:r>
            <w:r w:rsidR="00934CE7">
              <w:rPr>
                <w:noProof/>
                <w:webHidden/>
              </w:rPr>
              <w:fldChar w:fldCharType="begin"/>
            </w:r>
            <w:r w:rsidR="00934CE7">
              <w:rPr>
                <w:noProof/>
                <w:webHidden/>
              </w:rPr>
              <w:instrText xml:space="preserve"> PAGEREF _Toc33367544 \h </w:instrText>
            </w:r>
            <w:r w:rsidR="00934CE7">
              <w:rPr>
                <w:noProof/>
                <w:webHidden/>
              </w:rPr>
            </w:r>
            <w:r w:rsidR="00934CE7">
              <w:rPr>
                <w:noProof/>
                <w:webHidden/>
              </w:rPr>
              <w:fldChar w:fldCharType="separate"/>
            </w:r>
            <w:r w:rsidR="00934CE7">
              <w:rPr>
                <w:noProof/>
                <w:webHidden/>
              </w:rPr>
              <w:t>I</w:t>
            </w:r>
            <w:r w:rsidR="00934CE7">
              <w:rPr>
                <w:noProof/>
                <w:webHidden/>
              </w:rPr>
              <w:fldChar w:fldCharType="end"/>
            </w:r>
          </w:hyperlink>
        </w:p>
        <w:p w14:paraId="0B67AD7F" w14:textId="77777777" w:rsidR="00590824" w:rsidRDefault="00590824">
          <w:r>
            <w:rPr>
              <w:b/>
              <w:bCs/>
              <w:lang w:val="de-DE"/>
            </w:rPr>
            <w:fldChar w:fldCharType="end"/>
          </w:r>
        </w:p>
      </w:sdtContent>
    </w:sdt>
    <w:p w14:paraId="237799B6" w14:textId="77777777" w:rsidR="00924322" w:rsidRDefault="00924322">
      <w:pPr>
        <w:spacing w:after="160" w:line="259" w:lineRule="auto"/>
      </w:pPr>
      <w:r>
        <w:br w:type="page"/>
      </w:r>
    </w:p>
    <w:p w14:paraId="3E5093EA" w14:textId="77777777" w:rsidR="00590824" w:rsidRDefault="0077069C" w:rsidP="00590005">
      <w:pPr>
        <w:pStyle w:val="Heading1"/>
      </w:pPr>
      <w:bookmarkStart w:id="0" w:name="_Toc33367528"/>
      <w:r>
        <w:lastRenderedPageBreak/>
        <w:t>Titel</w:t>
      </w:r>
      <w:bookmarkEnd w:id="0"/>
    </w:p>
    <w:p w14:paraId="344745B6" w14:textId="77777777" w:rsidR="00BE475B" w:rsidRDefault="0077069C" w:rsidP="00BE475B">
      <w:pPr>
        <w:pStyle w:val="Heading2"/>
      </w:pPr>
      <w:bookmarkStart w:id="1" w:name="_Toc33367529"/>
      <w:r>
        <w:t>Untertitel</w:t>
      </w:r>
      <w:bookmarkEnd w:id="1"/>
    </w:p>
    <w:p w14:paraId="2D4A1875" w14:textId="77777777" w:rsidR="00924322" w:rsidRDefault="00924322">
      <w:pPr>
        <w:spacing w:after="160" w:line="259" w:lineRule="auto"/>
      </w:pPr>
      <w:r>
        <w:br w:type="page"/>
      </w:r>
    </w:p>
    <w:p w14:paraId="0E9902F8" w14:textId="77777777" w:rsidR="00BE475B" w:rsidRDefault="0077069C" w:rsidP="00BE475B">
      <w:pPr>
        <w:pStyle w:val="Heading1"/>
      </w:pPr>
      <w:bookmarkStart w:id="2" w:name="_Toc33367530"/>
      <w:r>
        <w:lastRenderedPageBreak/>
        <w:t>Titel</w:t>
      </w:r>
      <w:bookmarkEnd w:id="2"/>
    </w:p>
    <w:p w14:paraId="1F139BFE" w14:textId="77777777" w:rsidR="00462904" w:rsidRDefault="0077069C" w:rsidP="00924322">
      <w:pPr>
        <w:pStyle w:val="Heading2"/>
      </w:pPr>
      <w:bookmarkStart w:id="3" w:name="_Toc33367531"/>
      <w:r>
        <w:t>Untertitel</w:t>
      </w:r>
      <w:bookmarkEnd w:id="3"/>
    </w:p>
    <w:p w14:paraId="4E542615" w14:textId="77777777" w:rsidR="00462904" w:rsidRDefault="0046290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D45C00F" w14:textId="77777777" w:rsidR="00BE475B" w:rsidRDefault="0077069C" w:rsidP="00BE475B">
      <w:pPr>
        <w:pStyle w:val="Heading1"/>
      </w:pPr>
      <w:bookmarkStart w:id="4" w:name="_Toc33367532"/>
      <w:r>
        <w:lastRenderedPageBreak/>
        <w:t>Titel</w:t>
      </w:r>
      <w:bookmarkEnd w:id="4"/>
    </w:p>
    <w:p w14:paraId="47E5BD6A" w14:textId="77777777" w:rsidR="00BE475B" w:rsidRPr="00BE475B" w:rsidRDefault="0077069C" w:rsidP="00BE475B">
      <w:pPr>
        <w:pStyle w:val="Heading2"/>
      </w:pPr>
      <w:bookmarkStart w:id="5" w:name="_Toc33367533"/>
      <w:r>
        <w:t>Untertitel</w:t>
      </w:r>
      <w:bookmarkEnd w:id="5"/>
    </w:p>
    <w:p w14:paraId="53A06DAA" w14:textId="77777777" w:rsidR="00C446D3" w:rsidRDefault="00C446D3">
      <w:pPr>
        <w:spacing w:after="160" w:line="259" w:lineRule="auto"/>
        <w:rPr>
          <w:rFonts w:ascii="Arial Black" w:eastAsiaTheme="majorEastAsia" w:hAnsi="Arial Black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4C9BEAA6" w14:textId="77777777" w:rsidR="00BE475B" w:rsidRDefault="0077069C" w:rsidP="00BE475B">
      <w:pPr>
        <w:pStyle w:val="Heading1"/>
      </w:pPr>
      <w:bookmarkStart w:id="6" w:name="_Toc33367534"/>
      <w:r>
        <w:lastRenderedPageBreak/>
        <w:t>Titel</w:t>
      </w:r>
      <w:bookmarkEnd w:id="6"/>
    </w:p>
    <w:p w14:paraId="1485BE9F" w14:textId="77777777" w:rsidR="00BE475B" w:rsidRPr="00BE475B" w:rsidRDefault="0077069C" w:rsidP="00BE475B">
      <w:pPr>
        <w:pStyle w:val="Heading2"/>
      </w:pPr>
      <w:bookmarkStart w:id="7" w:name="_Toc33367535"/>
      <w:r>
        <w:t>Untertitel</w:t>
      </w:r>
      <w:bookmarkEnd w:id="7"/>
    </w:p>
    <w:p w14:paraId="69EE84D8" w14:textId="77777777" w:rsidR="00C446D3" w:rsidRDefault="00C446D3">
      <w:pPr>
        <w:spacing w:after="160" w:line="259" w:lineRule="auto"/>
        <w:rPr>
          <w:rFonts w:ascii="Arial Black" w:eastAsiaTheme="majorEastAsia" w:hAnsi="Arial Black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7E6B3D50" w14:textId="77777777" w:rsidR="00BE475B" w:rsidRDefault="0077069C" w:rsidP="00BE475B">
      <w:pPr>
        <w:pStyle w:val="Heading1"/>
      </w:pPr>
      <w:bookmarkStart w:id="8" w:name="_Toc33367536"/>
      <w:r>
        <w:lastRenderedPageBreak/>
        <w:t>Titel</w:t>
      </w:r>
      <w:bookmarkEnd w:id="8"/>
    </w:p>
    <w:p w14:paraId="731C2703" w14:textId="77777777" w:rsidR="00BE475B" w:rsidRPr="00BE475B" w:rsidRDefault="0077069C" w:rsidP="00BE475B">
      <w:pPr>
        <w:pStyle w:val="Heading2"/>
      </w:pPr>
      <w:bookmarkStart w:id="9" w:name="_Toc33367537"/>
      <w:r>
        <w:t>Untertitel</w:t>
      </w:r>
      <w:bookmarkEnd w:id="9"/>
    </w:p>
    <w:p w14:paraId="1A118F29" w14:textId="77777777" w:rsidR="00C446D3" w:rsidRDefault="00C446D3">
      <w:pPr>
        <w:spacing w:after="160" w:line="259" w:lineRule="auto"/>
        <w:rPr>
          <w:rFonts w:ascii="Arial Black" w:eastAsiaTheme="majorEastAsia" w:hAnsi="Arial Black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2EADCF1E" w14:textId="77777777" w:rsidR="00BE475B" w:rsidRDefault="0077069C" w:rsidP="00BE475B">
      <w:pPr>
        <w:pStyle w:val="Heading1"/>
      </w:pPr>
      <w:bookmarkStart w:id="10" w:name="_Toc33367538"/>
      <w:r>
        <w:lastRenderedPageBreak/>
        <w:t>Titel</w:t>
      </w:r>
      <w:bookmarkEnd w:id="10"/>
    </w:p>
    <w:p w14:paraId="5CEF86B7" w14:textId="77777777" w:rsidR="00BE475B" w:rsidRPr="00BE475B" w:rsidRDefault="0077069C" w:rsidP="00BE475B">
      <w:pPr>
        <w:pStyle w:val="Heading2"/>
      </w:pPr>
      <w:bookmarkStart w:id="11" w:name="_Toc33367539"/>
      <w:r>
        <w:t>Untertitel</w:t>
      </w:r>
      <w:bookmarkEnd w:id="11"/>
    </w:p>
    <w:p w14:paraId="6C100BFF" w14:textId="77777777" w:rsidR="00C446D3" w:rsidRDefault="00C446D3">
      <w:pPr>
        <w:spacing w:after="160" w:line="259" w:lineRule="auto"/>
        <w:rPr>
          <w:rFonts w:ascii="Arial Black" w:eastAsiaTheme="majorEastAsia" w:hAnsi="Arial Black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3EA91698" w14:textId="77777777" w:rsidR="00BE475B" w:rsidRDefault="0077069C" w:rsidP="00BE475B">
      <w:pPr>
        <w:pStyle w:val="Heading1"/>
      </w:pPr>
      <w:bookmarkStart w:id="12" w:name="_Toc33367540"/>
      <w:r>
        <w:lastRenderedPageBreak/>
        <w:t>Titel</w:t>
      </w:r>
      <w:bookmarkEnd w:id="12"/>
    </w:p>
    <w:p w14:paraId="77D4A0DA" w14:textId="77777777" w:rsidR="00BE475B" w:rsidRPr="00BE475B" w:rsidRDefault="0077069C" w:rsidP="00BE475B">
      <w:pPr>
        <w:pStyle w:val="Heading2"/>
      </w:pPr>
      <w:bookmarkStart w:id="13" w:name="_Toc33367541"/>
      <w:r>
        <w:t>Untertitel</w:t>
      </w:r>
      <w:bookmarkEnd w:id="13"/>
    </w:p>
    <w:p w14:paraId="332BD105" w14:textId="77777777" w:rsidR="00C446D3" w:rsidRDefault="00C446D3">
      <w:pPr>
        <w:spacing w:after="160" w:line="259" w:lineRule="auto"/>
        <w:rPr>
          <w:rFonts w:ascii="Arial Black" w:eastAsiaTheme="majorEastAsia" w:hAnsi="Arial Black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32FE702E" w14:textId="77777777" w:rsidR="00C446D3" w:rsidRDefault="0077069C" w:rsidP="00BE475B">
      <w:pPr>
        <w:pStyle w:val="Heading1"/>
      </w:pPr>
      <w:bookmarkStart w:id="14" w:name="_Toc33367542"/>
      <w:r>
        <w:lastRenderedPageBreak/>
        <w:t>Titel</w:t>
      </w:r>
      <w:bookmarkEnd w:id="14"/>
    </w:p>
    <w:p w14:paraId="66225380" w14:textId="77777777" w:rsidR="00BE475B" w:rsidRPr="00BE475B" w:rsidRDefault="00934CE7" w:rsidP="00BE475B">
      <w:pPr>
        <w:pStyle w:val="Heading2"/>
      </w:pPr>
      <w:bookmarkStart w:id="15" w:name="_Toc33367543"/>
      <w:r>
        <w:rPr>
          <w:b w:val="0"/>
          <w:bCs/>
        </w:rPr>
        <w:t>Untertitel</w:t>
      </w:r>
      <w:bookmarkEnd w:id="15"/>
    </w:p>
    <w:p w14:paraId="4DEA3795" w14:textId="77777777" w:rsidR="00BB5EE7" w:rsidRDefault="00BB5EE7" w:rsidP="00C446D3"/>
    <w:p w14:paraId="2D63200E" w14:textId="77777777" w:rsidR="00BE475B" w:rsidRDefault="00BE475B" w:rsidP="00C446D3">
      <w:pPr>
        <w:sectPr w:rsidR="00BE475B" w:rsidSect="0007793F">
          <w:headerReference w:type="default" r:id="rId10"/>
          <w:footerReference w:type="default" r:id="rId11"/>
          <w:pgSz w:w="11906" w:h="16838" w:code="9"/>
          <w:pgMar w:top="1418" w:right="1418" w:bottom="1134" w:left="1418" w:header="709" w:footer="709" w:gutter="0"/>
          <w:pgBorders w:offsetFrom="page">
            <w:top w:val="single" w:sz="24" w:space="24" w:color="ED7D31" w:themeColor="accent2"/>
            <w:left w:val="single" w:sz="24" w:space="24" w:color="ED7D31" w:themeColor="accent2"/>
            <w:bottom w:val="single" w:sz="24" w:space="24" w:color="ED7D31" w:themeColor="accent2"/>
            <w:right w:val="single" w:sz="24" w:space="24" w:color="ED7D31" w:themeColor="accent2"/>
          </w:pgBorders>
          <w:pgNumType w:start="1"/>
          <w:cols w:space="708"/>
          <w:docGrid w:linePitch="360"/>
        </w:sectPr>
      </w:pPr>
    </w:p>
    <w:p w14:paraId="4ED17328" w14:textId="77777777" w:rsidR="00C446D3" w:rsidRPr="00C446D3" w:rsidRDefault="00F050B5" w:rsidP="00F050B5">
      <w:pPr>
        <w:pStyle w:val="Heading1"/>
      </w:pPr>
      <w:bookmarkStart w:id="16" w:name="_Toc33367544"/>
      <w:r>
        <w:lastRenderedPageBreak/>
        <w:t>Anhang</w:t>
      </w:r>
      <w:bookmarkEnd w:id="16"/>
    </w:p>
    <w:sectPr w:rsidR="00C446D3" w:rsidRPr="00C446D3" w:rsidSect="0007793F">
      <w:footerReference w:type="default" r:id="rId12"/>
      <w:pgSz w:w="11906" w:h="16838"/>
      <w:pgMar w:top="1417" w:right="1417" w:bottom="1134" w:left="1417" w:header="708" w:footer="708" w:gutter="0"/>
      <w:pgBorders w:offsetFrom="page">
        <w:top w:val="single" w:sz="24" w:space="24" w:color="ED7D31" w:themeColor="accent2"/>
        <w:left w:val="single" w:sz="24" w:space="24" w:color="ED7D31" w:themeColor="accent2"/>
        <w:bottom w:val="single" w:sz="24" w:space="24" w:color="ED7D31" w:themeColor="accent2"/>
        <w:right w:val="single" w:sz="24" w:space="24" w:color="ED7D31" w:themeColor="accent2"/>
      </w:pgBorders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FB18B" w14:textId="77777777" w:rsidR="00E147E4" w:rsidRDefault="00E147E4" w:rsidP="005D1C82">
      <w:pPr>
        <w:spacing w:after="0" w:line="240" w:lineRule="auto"/>
      </w:pPr>
      <w:r>
        <w:separator/>
      </w:r>
    </w:p>
  </w:endnote>
  <w:endnote w:type="continuationSeparator" w:id="0">
    <w:p w14:paraId="51ECA196" w14:textId="77777777" w:rsidR="00E147E4" w:rsidRDefault="00E147E4" w:rsidP="005D1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961E6" w14:textId="3CEA27E1" w:rsidR="00764D61" w:rsidRDefault="0056527F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360B2C">
      <w:rPr>
        <w:noProof/>
      </w:rPr>
      <w:t>documentation.docx</w:t>
    </w:r>
    <w:r>
      <w:rPr>
        <w:noProof/>
      </w:rPr>
      <w:fldChar w:fldCharType="end"/>
    </w:r>
    <w:r w:rsidR="00764D61">
      <w:ptab w:relativeTo="margin" w:alignment="center" w:leader="none"/>
    </w:r>
    <w:r w:rsidR="00764D61">
      <w:ptab w:relativeTo="margin" w:alignment="right" w:leader="none"/>
    </w:r>
    <w:r w:rsidR="00764D61">
      <w:t xml:space="preserve">Seite </w:t>
    </w:r>
    <w:r w:rsidR="00764D61">
      <w:fldChar w:fldCharType="begin"/>
    </w:r>
    <w:r w:rsidR="00764D61">
      <w:instrText xml:space="preserve"> PAGE   \* MERGEFORMAT </w:instrText>
    </w:r>
    <w:r w:rsidR="00764D61">
      <w:fldChar w:fldCharType="separate"/>
    </w:r>
    <w:r w:rsidR="00566550">
      <w:rPr>
        <w:noProof/>
      </w:rPr>
      <w:t>13</w:t>
    </w:r>
    <w:r w:rsidR="00764D61">
      <w:fldChar w:fldCharType="end"/>
    </w:r>
    <w:r w:rsidR="00764D61">
      <w:t xml:space="preserve"> von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566550">
      <w:rPr>
        <w:noProof/>
      </w:rPr>
      <w:t>15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AC45B" w14:textId="77777777" w:rsidR="00764D61" w:rsidRDefault="0056527F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C87005">
      <w:rPr>
        <w:noProof/>
      </w:rPr>
      <w:t>Document1</w:t>
    </w:r>
    <w:r>
      <w:rPr>
        <w:noProof/>
      </w:rPr>
      <w:fldChar w:fldCharType="end"/>
    </w:r>
    <w:r w:rsidR="00764D61">
      <w:ptab w:relativeTo="margin" w:alignment="center" w:leader="none"/>
    </w:r>
    <w:r w:rsidR="00764D61">
      <w:ptab w:relativeTo="margin" w:alignment="right" w:leader="none"/>
    </w:r>
    <w:r w:rsidR="00764D61">
      <w:t xml:space="preserve">Seite </w:t>
    </w:r>
    <w:r w:rsidR="00764D61">
      <w:fldChar w:fldCharType="begin"/>
    </w:r>
    <w:r w:rsidR="00764D61">
      <w:instrText xml:space="preserve"> PAGE   \* MERGEFORMAT </w:instrText>
    </w:r>
    <w:r w:rsidR="00764D61">
      <w:fldChar w:fldCharType="separate"/>
    </w:r>
    <w:r w:rsidR="00566550">
      <w:rPr>
        <w:noProof/>
      </w:rPr>
      <w:t>I</w:t>
    </w:r>
    <w:r w:rsidR="00764D6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31409" w14:textId="77777777" w:rsidR="00E147E4" w:rsidRDefault="00E147E4" w:rsidP="005D1C82">
      <w:pPr>
        <w:spacing w:after="0" w:line="240" w:lineRule="auto"/>
      </w:pPr>
      <w:r>
        <w:separator/>
      </w:r>
    </w:p>
  </w:footnote>
  <w:footnote w:type="continuationSeparator" w:id="0">
    <w:p w14:paraId="52F691B9" w14:textId="77777777" w:rsidR="00E147E4" w:rsidRDefault="00E147E4" w:rsidP="005D1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CB539" w14:textId="77777777" w:rsidR="00764D61" w:rsidRDefault="00764D61">
    <w:pPr>
      <w:pStyle w:val="Header"/>
    </w:pPr>
    <w:r>
      <w:ptab w:relativeTo="margin" w:alignment="center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2CC98" w14:textId="63C574F2" w:rsidR="00764D61" w:rsidRDefault="0007793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2C71910" wp14:editId="1B194C43">
          <wp:simplePos x="0" y="0"/>
          <wp:positionH relativeFrom="column">
            <wp:posOffset>4123994</wp:posOffset>
          </wp:positionH>
          <wp:positionV relativeFrom="paragraph">
            <wp:posOffset>-77608</wp:posOffset>
          </wp:positionV>
          <wp:extent cx="1869440" cy="483235"/>
          <wp:effectExtent l="0" t="0" r="0" b="0"/>
          <wp:wrapNone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_ZbW_mit-Typ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9440" cy="483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069C">
      <w:t xml:space="preserve">Version: </w:t>
    </w:r>
    <w:r w:rsidR="0077069C">
      <w:fldChar w:fldCharType="begin"/>
    </w:r>
    <w:r w:rsidR="0077069C">
      <w:instrText xml:space="preserve"> REVNUM  \# "0.0"  \* MERGEFORMAT </w:instrText>
    </w:r>
    <w:r w:rsidR="0077069C">
      <w:fldChar w:fldCharType="separate"/>
    </w:r>
    <w:r w:rsidR="00C87005">
      <w:rPr>
        <w:noProof/>
      </w:rPr>
      <w:t>1.0</w:t>
    </w:r>
    <w:r w:rsidR="0077069C">
      <w:fldChar w:fldCharType="end"/>
    </w:r>
    <w:r>
      <w:tab/>
    </w:r>
    <w:r w:rsidR="00764D61">
      <w:fldChar w:fldCharType="begin"/>
    </w:r>
    <w:r w:rsidR="00764D61">
      <w:instrText xml:space="preserve"> DATE  \@ "d. MMMM yyyy"  \* MERGEFORMAT </w:instrText>
    </w:r>
    <w:r w:rsidR="00764D61">
      <w:fldChar w:fldCharType="separate"/>
    </w:r>
    <w:r w:rsidR="0035354C">
      <w:rPr>
        <w:noProof/>
      </w:rPr>
      <w:t>2. Dezember 2020</w:t>
    </w:r>
    <w:r w:rsidR="00764D6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E0F36"/>
    <w:multiLevelType w:val="hybridMultilevel"/>
    <w:tmpl w:val="906884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A0FE5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05"/>
    <w:rsid w:val="00004A4D"/>
    <w:rsid w:val="00060F57"/>
    <w:rsid w:val="0007793F"/>
    <w:rsid w:val="00090EF5"/>
    <w:rsid w:val="000E4447"/>
    <w:rsid w:val="00104DC8"/>
    <w:rsid w:val="00106E3A"/>
    <w:rsid w:val="001116CC"/>
    <w:rsid w:val="001976C1"/>
    <w:rsid w:val="001E5B9A"/>
    <w:rsid w:val="002D3BF4"/>
    <w:rsid w:val="0031745F"/>
    <w:rsid w:val="00320C3E"/>
    <w:rsid w:val="0035354C"/>
    <w:rsid w:val="00360B2C"/>
    <w:rsid w:val="00363227"/>
    <w:rsid w:val="003935B4"/>
    <w:rsid w:val="003A1E7E"/>
    <w:rsid w:val="003B33B2"/>
    <w:rsid w:val="00462904"/>
    <w:rsid w:val="00515B86"/>
    <w:rsid w:val="005352D7"/>
    <w:rsid w:val="0056527F"/>
    <w:rsid w:val="00566550"/>
    <w:rsid w:val="00577FBE"/>
    <w:rsid w:val="00590005"/>
    <w:rsid w:val="00590824"/>
    <w:rsid w:val="005D1C82"/>
    <w:rsid w:val="005E7D00"/>
    <w:rsid w:val="00612DF7"/>
    <w:rsid w:val="006148E4"/>
    <w:rsid w:val="00764D61"/>
    <w:rsid w:val="0077069C"/>
    <w:rsid w:val="007B45B9"/>
    <w:rsid w:val="00833C16"/>
    <w:rsid w:val="00865C2A"/>
    <w:rsid w:val="009218C4"/>
    <w:rsid w:val="00924322"/>
    <w:rsid w:val="00934CE7"/>
    <w:rsid w:val="009545C5"/>
    <w:rsid w:val="00971A80"/>
    <w:rsid w:val="00997C03"/>
    <w:rsid w:val="009D2CDD"/>
    <w:rsid w:val="00A33221"/>
    <w:rsid w:val="00AA0E27"/>
    <w:rsid w:val="00AE68A5"/>
    <w:rsid w:val="00AF0930"/>
    <w:rsid w:val="00AF36CD"/>
    <w:rsid w:val="00B0192F"/>
    <w:rsid w:val="00B15BAB"/>
    <w:rsid w:val="00B70B27"/>
    <w:rsid w:val="00BB5EE7"/>
    <w:rsid w:val="00BD2345"/>
    <w:rsid w:val="00BE475B"/>
    <w:rsid w:val="00C446D3"/>
    <w:rsid w:val="00C87005"/>
    <w:rsid w:val="00C92252"/>
    <w:rsid w:val="00D43CA4"/>
    <w:rsid w:val="00D63189"/>
    <w:rsid w:val="00D64031"/>
    <w:rsid w:val="00D90239"/>
    <w:rsid w:val="00DD009D"/>
    <w:rsid w:val="00E147E4"/>
    <w:rsid w:val="00E5487A"/>
    <w:rsid w:val="00F050B5"/>
    <w:rsid w:val="00F4308A"/>
    <w:rsid w:val="00F57CB5"/>
    <w:rsid w:val="00F673A9"/>
    <w:rsid w:val="00F7477A"/>
    <w:rsid w:val="00FD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EB217"/>
  <w15:chartTrackingRefBased/>
  <w15:docId w15:val="{2A39D601-343B-4E92-B687-D35217E1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82"/>
    <w:pPr>
      <w:spacing w:after="120"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93F"/>
    <w:pPr>
      <w:keepNext/>
      <w:keepLines/>
      <w:numPr>
        <w:numId w:val="1"/>
      </w:numPr>
      <w:spacing w:before="240" w:after="0"/>
      <w:outlineLvl w:val="0"/>
    </w:pPr>
    <w:rPr>
      <w:rFonts w:ascii="Arial Black" w:eastAsiaTheme="majorEastAsia" w:hAnsi="Arial Black" w:cstheme="majorBidi"/>
      <w:b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93F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F4B083" w:themeColor="accent2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00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000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00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00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00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00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00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93F"/>
    <w:rPr>
      <w:rFonts w:ascii="Arial Black" w:eastAsiaTheme="majorEastAsia" w:hAnsi="Arial Black" w:cstheme="majorBidi"/>
      <w:b/>
      <w:color w:val="ED7D31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793F"/>
    <w:rPr>
      <w:rFonts w:ascii="Arial" w:eastAsiaTheme="majorEastAsia" w:hAnsi="Arial" w:cstheme="majorBidi"/>
      <w:b/>
      <w:color w:val="F4B083" w:themeColor="accent2" w:themeTint="99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1C82"/>
    <w:pPr>
      <w:spacing w:after="0" w:line="240" w:lineRule="auto"/>
      <w:contextualSpacing/>
    </w:pPr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C82"/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D1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C8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D1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C82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515B86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590824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5900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000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000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900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0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00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00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00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0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0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5E7D00"/>
    <w:pPr>
      <w:spacing w:after="100"/>
      <w:ind w:left="440"/>
    </w:pPr>
  </w:style>
  <w:style w:type="paragraph" w:customStyle="1" w:styleId="Code">
    <w:name w:val="Code"/>
    <w:basedOn w:val="Normal"/>
    <w:qFormat/>
    <w:rsid w:val="00764D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410"/>
      </w:tabs>
    </w:pPr>
    <w:rPr>
      <w:rFonts w:ascii="Courier New" w:hAnsi="Courier New"/>
    </w:rPr>
  </w:style>
  <w:style w:type="paragraph" w:styleId="NoSpacing">
    <w:name w:val="No Spacing"/>
    <w:link w:val="NoSpacingChar"/>
    <w:uiPriority w:val="1"/>
    <w:qFormat/>
    <w:rsid w:val="00AE68A5"/>
    <w:pPr>
      <w:spacing w:after="0" w:line="240" w:lineRule="auto"/>
    </w:pPr>
    <w:rPr>
      <w:rFonts w:eastAsiaTheme="minorEastAsia"/>
      <w:lang w:eastAsia="de-CH"/>
    </w:rPr>
  </w:style>
  <w:style w:type="character" w:customStyle="1" w:styleId="NoSpacingChar">
    <w:name w:val="No Spacing Char"/>
    <w:basedOn w:val="DefaultParagraphFont"/>
    <w:link w:val="NoSpacing"/>
    <w:uiPriority w:val="1"/>
    <w:rsid w:val="00AE68A5"/>
    <w:rPr>
      <w:rFonts w:eastAsiaTheme="minorEastAsia"/>
      <w:lang w:eastAsia="de-CH"/>
    </w:rPr>
  </w:style>
  <w:style w:type="paragraph" w:styleId="ListParagraph">
    <w:name w:val="List Paragraph"/>
    <w:basedOn w:val="Normal"/>
    <w:uiPriority w:val="34"/>
    <w:qFormat/>
    <w:rsid w:val="00BE4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orgado\Documents\Custom%20Office%20Templates\ZBW-Shared-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ICTum</b:Tag>
    <b:SourceType>InternetSite</b:SourceType>
    <b:Guid>{F044C39F-9CF5-4179-8EE9-2D700AE77B13}</b:Guid>
    <b:Title>ICT Berufsbildung</b:Title>
    <b:Year>Ohne Datum</b:Year>
    <b:URL>https://www.ict-berufsbildung.ch/</b:URL>
    <b:RefOrder>1</b:RefOrder>
  </b:Source>
</b:Sources>
</file>

<file path=customXml/itemProps1.xml><?xml version="1.0" encoding="utf-8"?>
<ds:datastoreItem xmlns:ds="http://schemas.openxmlformats.org/officeDocument/2006/customXml" ds:itemID="{0A550C6B-92F6-4007-8AF4-B9E752EBE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ZBW-Shared-Template.dotx</Template>
  <TotalTime>3</TotalTime>
  <Pages>11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ZBW Documentation Template</vt:lpstr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ZBW Documentation Template</dc:title>
  <dc:subject/>
  <dc:creator>rmorgado</dc:creator>
  <cp:keywords/>
  <dc:description/>
  <cp:lastModifiedBy>Ricardo Morgado Coelho</cp:lastModifiedBy>
  <cp:revision>3</cp:revision>
  <dcterms:created xsi:type="dcterms:W3CDTF">2020-12-02T18:41:00Z</dcterms:created>
  <dcterms:modified xsi:type="dcterms:W3CDTF">2020-12-02T18:48:00Z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 linkTarget="_Toc22573665">
    <vt:lpwstr>Block - 21.10.2019</vt:lpwstr>
  </property>
</Properties>
</file>