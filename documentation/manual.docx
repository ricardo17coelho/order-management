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7D627A20" w:rsidR="00BE475B" w:rsidRPr="00BE475B" w:rsidRDefault="00A47113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Anleitung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7D627A20" w:rsidR="00BE475B" w:rsidRPr="00BE475B" w:rsidRDefault="00A47113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Anleitung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TOCHeading"/>
          </w:pPr>
          <w:r>
            <w:rPr>
              <w:lang w:val="de-DE"/>
            </w:rPr>
            <w:t>Inhalt</w:t>
          </w:r>
        </w:p>
        <w:p w14:paraId="34A5F7D6" w14:textId="77777777" w:rsidR="00934CE7" w:rsidRDefault="0059082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7528" w:history="1">
            <w:r w:rsidR="00934CE7" w:rsidRPr="001B402A">
              <w:rPr>
                <w:rStyle w:val="Hyperlink"/>
                <w:noProof/>
              </w:rPr>
              <w:t>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E21A5C1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29" w:history="1">
            <w:r w:rsidR="00934CE7" w:rsidRPr="001B402A">
              <w:rPr>
                <w:rStyle w:val="Hyperlink"/>
                <w:noProof/>
              </w:rPr>
              <w:t>1.1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4BE0D539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0" w:history="1">
            <w:r w:rsidR="00934CE7" w:rsidRPr="001B402A">
              <w:rPr>
                <w:rStyle w:val="Hyperlink"/>
                <w:noProof/>
              </w:rPr>
              <w:t>2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0CC11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1" w:history="1">
            <w:r w:rsidR="00934CE7" w:rsidRPr="001B402A">
              <w:rPr>
                <w:rStyle w:val="Hyperlink"/>
                <w:noProof/>
              </w:rPr>
              <w:t>2.1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1B817248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2" w:history="1">
            <w:r w:rsidR="00934CE7" w:rsidRPr="001B402A">
              <w:rPr>
                <w:rStyle w:val="Hyperlink"/>
                <w:noProof/>
              </w:rPr>
              <w:t>3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00A0048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3" w:history="1">
            <w:r w:rsidR="00934CE7" w:rsidRPr="001B402A">
              <w:rPr>
                <w:rStyle w:val="Hyperlink"/>
                <w:noProof/>
              </w:rPr>
              <w:t>3.1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AB9B8FA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4" w:history="1">
            <w:r w:rsidR="00934CE7" w:rsidRPr="001B402A">
              <w:rPr>
                <w:rStyle w:val="Hyperlink"/>
                <w:noProof/>
              </w:rPr>
              <w:t>4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1FA1B19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5" w:history="1">
            <w:r w:rsidR="00934CE7" w:rsidRPr="001B402A">
              <w:rPr>
                <w:rStyle w:val="Hyperlink"/>
                <w:noProof/>
              </w:rPr>
              <w:t>4.1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_Toc33367535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2EE6479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6" w:history="1">
            <w:r w:rsidR="00934CE7" w:rsidRPr="001B402A">
              <w:rPr>
                <w:rStyle w:val="Hyperlink"/>
                <w:noProof/>
              </w:rPr>
              <w:t>5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_Toc33367536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E91605A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7" w:history="1">
            <w:r w:rsidR="00934CE7" w:rsidRPr="001B402A">
              <w:rPr>
                <w:rStyle w:val="Hyperlink"/>
                <w:noProof/>
              </w:rPr>
              <w:t>5.1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_Toc33367537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A2A5A33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8" w:history="1">
            <w:r w:rsidR="00934CE7" w:rsidRPr="001B402A">
              <w:rPr>
                <w:rStyle w:val="Hyperlink"/>
                <w:noProof/>
              </w:rPr>
              <w:t>6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5D339F6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9" w:history="1">
            <w:r w:rsidR="00934CE7" w:rsidRPr="001B402A">
              <w:rPr>
                <w:rStyle w:val="Hyperlink"/>
                <w:noProof/>
              </w:rPr>
              <w:t>6.1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3634745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0" w:history="1">
            <w:r w:rsidR="00934CE7" w:rsidRPr="001B402A">
              <w:rPr>
                <w:rStyle w:val="Hyperlink"/>
                <w:noProof/>
              </w:rPr>
              <w:t>7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2B1DEB0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1" w:history="1">
            <w:r w:rsidR="00934CE7" w:rsidRPr="001B402A">
              <w:rPr>
                <w:rStyle w:val="Hyperlink"/>
                <w:noProof/>
              </w:rPr>
              <w:t>7.1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7CB8B763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2" w:history="1">
            <w:r w:rsidR="00934CE7" w:rsidRPr="001B402A">
              <w:rPr>
                <w:rStyle w:val="Hyperlink"/>
                <w:noProof/>
              </w:rPr>
              <w:t>8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5604CAC" w14:textId="77777777" w:rsidR="00934CE7" w:rsidRDefault="00E7563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3" w:history="1">
            <w:r w:rsidR="00934CE7" w:rsidRPr="001B402A">
              <w:rPr>
                <w:rStyle w:val="Hyperlink"/>
                <w:noProof/>
              </w:rPr>
              <w:t>8.1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bCs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A6A4F0E" w14:textId="77777777" w:rsidR="00934CE7" w:rsidRDefault="00E75639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4" w:history="1">
            <w:r w:rsidR="00934CE7" w:rsidRPr="001B402A">
              <w:rPr>
                <w:rStyle w:val="Hyperlink"/>
                <w:noProof/>
              </w:rPr>
              <w:t>9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Anhang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I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7AD7F" w14:textId="77777777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77777777" w:rsidR="00590824" w:rsidRDefault="0077069C" w:rsidP="00590005">
      <w:pPr>
        <w:pStyle w:val="Heading1"/>
      </w:pPr>
      <w:bookmarkStart w:id="0" w:name="_Toc33367528"/>
      <w:r>
        <w:lastRenderedPageBreak/>
        <w:t>Titel</w:t>
      </w:r>
      <w:bookmarkEnd w:id="0"/>
    </w:p>
    <w:p w14:paraId="344745B6" w14:textId="77777777" w:rsidR="00BE475B" w:rsidRDefault="0077069C" w:rsidP="00BE475B">
      <w:pPr>
        <w:pStyle w:val="Heading2"/>
      </w:pPr>
      <w:bookmarkStart w:id="1" w:name="_Toc33367529"/>
      <w:r>
        <w:t>Untertitel</w:t>
      </w:r>
      <w:bookmarkEnd w:id="1"/>
    </w:p>
    <w:p w14:paraId="2D4A1875" w14:textId="77777777" w:rsidR="00924322" w:rsidRDefault="00924322">
      <w:pPr>
        <w:spacing w:after="160" w:line="259" w:lineRule="auto"/>
      </w:pPr>
      <w:r>
        <w:br w:type="page"/>
      </w:r>
    </w:p>
    <w:p w14:paraId="0E9902F8" w14:textId="77777777" w:rsidR="00BE475B" w:rsidRDefault="0077069C" w:rsidP="00BE475B">
      <w:pPr>
        <w:pStyle w:val="Heading1"/>
      </w:pPr>
      <w:bookmarkStart w:id="2" w:name="_Toc33367530"/>
      <w:r>
        <w:lastRenderedPageBreak/>
        <w:t>Titel</w:t>
      </w:r>
      <w:bookmarkEnd w:id="2"/>
    </w:p>
    <w:p w14:paraId="1F139BFE" w14:textId="77777777" w:rsidR="00462904" w:rsidRDefault="0077069C" w:rsidP="00924322">
      <w:pPr>
        <w:pStyle w:val="Heading2"/>
      </w:pPr>
      <w:bookmarkStart w:id="3" w:name="_Toc33367531"/>
      <w:r>
        <w:t>Untertitel</w:t>
      </w:r>
      <w:bookmarkEnd w:id="3"/>
    </w:p>
    <w:p w14:paraId="4E542615" w14:textId="77777777" w:rsidR="00462904" w:rsidRDefault="0046290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45C00F" w14:textId="77777777" w:rsidR="00BE475B" w:rsidRDefault="0077069C" w:rsidP="00BE475B">
      <w:pPr>
        <w:pStyle w:val="Heading1"/>
      </w:pPr>
      <w:bookmarkStart w:id="4" w:name="_Toc33367532"/>
      <w:r>
        <w:lastRenderedPageBreak/>
        <w:t>Titel</w:t>
      </w:r>
      <w:bookmarkEnd w:id="4"/>
    </w:p>
    <w:p w14:paraId="47E5BD6A" w14:textId="77777777" w:rsidR="00BE475B" w:rsidRPr="00BE475B" w:rsidRDefault="0077069C" w:rsidP="00BE475B">
      <w:pPr>
        <w:pStyle w:val="Heading2"/>
      </w:pPr>
      <w:bookmarkStart w:id="5" w:name="_Toc33367533"/>
      <w:r>
        <w:t>Untertitel</w:t>
      </w:r>
      <w:bookmarkEnd w:id="5"/>
    </w:p>
    <w:p w14:paraId="53A06DAA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C9BEAA6" w14:textId="77777777" w:rsidR="00BE475B" w:rsidRDefault="0077069C" w:rsidP="00BE475B">
      <w:pPr>
        <w:pStyle w:val="Heading1"/>
      </w:pPr>
      <w:bookmarkStart w:id="6" w:name="_Toc33367534"/>
      <w:r>
        <w:lastRenderedPageBreak/>
        <w:t>Titel</w:t>
      </w:r>
      <w:bookmarkEnd w:id="6"/>
    </w:p>
    <w:p w14:paraId="1485BE9F" w14:textId="77777777" w:rsidR="00BE475B" w:rsidRPr="00BE475B" w:rsidRDefault="0077069C" w:rsidP="00BE475B">
      <w:pPr>
        <w:pStyle w:val="Heading2"/>
      </w:pPr>
      <w:bookmarkStart w:id="7" w:name="_Toc33367535"/>
      <w:r>
        <w:t>Untertitel</w:t>
      </w:r>
      <w:bookmarkEnd w:id="7"/>
    </w:p>
    <w:p w14:paraId="69EE84D8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E6B3D50" w14:textId="77777777" w:rsidR="00BE475B" w:rsidRDefault="0077069C" w:rsidP="00BE475B">
      <w:pPr>
        <w:pStyle w:val="Heading1"/>
      </w:pPr>
      <w:bookmarkStart w:id="8" w:name="_Toc33367536"/>
      <w:r>
        <w:lastRenderedPageBreak/>
        <w:t>Titel</w:t>
      </w:r>
      <w:bookmarkEnd w:id="8"/>
    </w:p>
    <w:p w14:paraId="731C2703" w14:textId="77777777" w:rsidR="00BE475B" w:rsidRPr="00BE475B" w:rsidRDefault="0077069C" w:rsidP="00BE475B">
      <w:pPr>
        <w:pStyle w:val="Heading2"/>
      </w:pPr>
      <w:bookmarkStart w:id="9" w:name="_Toc33367537"/>
      <w:r>
        <w:t>Untertitel</w:t>
      </w:r>
      <w:bookmarkEnd w:id="9"/>
    </w:p>
    <w:p w14:paraId="1A118F29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EADCF1E" w14:textId="77777777" w:rsidR="00BE475B" w:rsidRDefault="0077069C" w:rsidP="00BE475B">
      <w:pPr>
        <w:pStyle w:val="Heading1"/>
      </w:pPr>
      <w:bookmarkStart w:id="10" w:name="_Toc33367538"/>
      <w:r>
        <w:lastRenderedPageBreak/>
        <w:t>Titel</w:t>
      </w:r>
      <w:bookmarkEnd w:id="10"/>
    </w:p>
    <w:p w14:paraId="5CEF86B7" w14:textId="77777777" w:rsidR="00BE475B" w:rsidRPr="00BE475B" w:rsidRDefault="0077069C" w:rsidP="00BE475B">
      <w:pPr>
        <w:pStyle w:val="Heading2"/>
      </w:pPr>
      <w:bookmarkStart w:id="11" w:name="_Toc33367539"/>
      <w:r>
        <w:t>Untertitel</w:t>
      </w:r>
      <w:bookmarkEnd w:id="11"/>
    </w:p>
    <w:p w14:paraId="6C100BFF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EA91698" w14:textId="77777777" w:rsidR="00BE475B" w:rsidRDefault="0077069C" w:rsidP="00BE475B">
      <w:pPr>
        <w:pStyle w:val="Heading1"/>
      </w:pPr>
      <w:bookmarkStart w:id="12" w:name="_Toc33367540"/>
      <w:r>
        <w:lastRenderedPageBreak/>
        <w:t>Titel</w:t>
      </w:r>
      <w:bookmarkEnd w:id="12"/>
    </w:p>
    <w:p w14:paraId="77D4A0DA" w14:textId="77777777" w:rsidR="00BE475B" w:rsidRPr="00BE475B" w:rsidRDefault="0077069C" w:rsidP="00BE475B">
      <w:pPr>
        <w:pStyle w:val="Heading2"/>
      </w:pPr>
      <w:bookmarkStart w:id="13" w:name="_Toc33367541"/>
      <w:r>
        <w:t>Untertitel</w:t>
      </w:r>
      <w:bookmarkEnd w:id="13"/>
    </w:p>
    <w:p w14:paraId="332BD105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2FE702E" w14:textId="77777777" w:rsidR="00C446D3" w:rsidRDefault="0077069C" w:rsidP="00BE475B">
      <w:pPr>
        <w:pStyle w:val="Heading1"/>
      </w:pPr>
      <w:bookmarkStart w:id="14" w:name="_Toc33367542"/>
      <w:r>
        <w:lastRenderedPageBreak/>
        <w:t>Titel</w:t>
      </w:r>
      <w:bookmarkEnd w:id="14"/>
    </w:p>
    <w:p w14:paraId="66225380" w14:textId="77777777" w:rsidR="00BE475B" w:rsidRPr="00BE475B" w:rsidRDefault="00934CE7" w:rsidP="00BE475B">
      <w:pPr>
        <w:pStyle w:val="Heading2"/>
      </w:pPr>
      <w:bookmarkStart w:id="15" w:name="_Toc33367543"/>
      <w:r>
        <w:rPr>
          <w:b w:val="0"/>
          <w:bCs/>
        </w:rPr>
        <w:t>Untertitel</w:t>
      </w:r>
      <w:bookmarkEnd w:id="15"/>
    </w:p>
    <w:p w14:paraId="4DEA3795" w14:textId="77777777" w:rsidR="00BB5EE7" w:rsidRDefault="00BB5EE7" w:rsidP="00C446D3"/>
    <w:p w14:paraId="2D63200E" w14:textId="77777777" w:rsidR="00BE475B" w:rsidRDefault="00BE475B" w:rsidP="00C446D3">
      <w:pPr>
        <w:sectPr w:rsidR="00BE475B" w:rsidSect="0007793F">
          <w:headerReference w:type="default" r:id="rId10"/>
          <w:footerReference w:type="default" r:id="rId11"/>
          <w:pgSz w:w="11906" w:h="16838" w:code="9"/>
          <w:pgMar w:top="1418" w:right="1418" w:bottom="1134" w:left="1418" w:header="709" w:footer="709" w:gutter="0"/>
          <w:pgBorders w:offsetFrom="page">
            <w:top w:val="single" w:sz="24" w:space="24" w:color="ED7D31" w:themeColor="accent2"/>
            <w:left w:val="single" w:sz="24" w:space="24" w:color="ED7D31" w:themeColor="accent2"/>
            <w:bottom w:val="single" w:sz="24" w:space="24" w:color="ED7D31" w:themeColor="accent2"/>
            <w:right w:val="single" w:sz="24" w:space="24" w:color="ED7D31" w:themeColor="accent2"/>
          </w:pgBorders>
          <w:pgNumType w:start="1"/>
          <w:cols w:space="708"/>
          <w:docGrid w:linePitch="360"/>
        </w:sectPr>
      </w:pPr>
    </w:p>
    <w:p w14:paraId="4ED17328" w14:textId="77777777" w:rsidR="00C446D3" w:rsidRPr="00C446D3" w:rsidRDefault="00F050B5" w:rsidP="00F050B5">
      <w:pPr>
        <w:pStyle w:val="Heading1"/>
      </w:pPr>
      <w:bookmarkStart w:id="16" w:name="_Toc33367544"/>
      <w:r>
        <w:lastRenderedPageBreak/>
        <w:t>Anhang</w:t>
      </w:r>
      <w:bookmarkEnd w:id="16"/>
    </w:p>
    <w:sectPr w:rsidR="00C446D3" w:rsidRPr="00C446D3" w:rsidSect="0007793F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D0CD7" w14:textId="77777777" w:rsidR="00E75639" w:rsidRDefault="00E75639" w:rsidP="005D1C82">
      <w:pPr>
        <w:spacing w:after="0" w:line="240" w:lineRule="auto"/>
      </w:pPr>
      <w:r>
        <w:separator/>
      </w:r>
    </w:p>
  </w:endnote>
  <w:endnote w:type="continuationSeparator" w:id="0">
    <w:p w14:paraId="59E4C96E" w14:textId="77777777" w:rsidR="00E75639" w:rsidRDefault="00E75639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61E6" w14:textId="6E4AFED3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3160E">
      <w:rPr>
        <w:noProof/>
      </w:rPr>
      <w:t>manual.docx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13</w:t>
    </w:r>
    <w:r w:rsidR="00764D61">
      <w:fldChar w:fldCharType="end"/>
    </w:r>
    <w:r w:rsidR="00764D61"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66550">
      <w:rPr>
        <w:noProof/>
      </w:rPr>
      <w:t>15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AE831" w14:textId="77777777" w:rsidR="00E75639" w:rsidRDefault="00E75639" w:rsidP="005D1C82">
      <w:pPr>
        <w:spacing w:after="0" w:line="240" w:lineRule="auto"/>
      </w:pPr>
      <w:r>
        <w:separator/>
      </w:r>
    </w:p>
  </w:footnote>
  <w:footnote w:type="continuationSeparator" w:id="0">
    <w:p w14:paraId="6DBE7840" w14:textId="77777777" w:rsidR="00E75639" w:rsidRDefault="00E75639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2CC98" w14:textId="2C6C425E" w:rsidR="00764D61" w:rsidRDefault="000779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C71910" wp14:editId="1B194C43">
          <wp:simplePos x="0" y="0"/>
          <wp:positionH relativeFrom="column">
            <wp:posOffset>4123994</wp:posOffset>
          </wp:positionH>
          <wp:positionV relativeFrom="paragraph">
            <wp:posOffset>-77608</wp:posOffset>
          </wp:positionV>
          <wp:extent cx="1869440" cy="483235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ZbW_mit-Ty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94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69C">
      <w:t xml:space="preserve">Version: </w:t>
    </w:r>
    <w:r w:rsidR="0077069C">
      <w:fldChar w:fldCharType="begin"/>
    </w:r>
    <w:r w:rsidR="0077069C">
      <w:instrText xml:space="preserve"> REVNUM  \# "0.0"  \* MERGEFORMAT </w:instrText>
    </w:r>
    <w:r w:rsidR="0077069C">
      <w:fldChar w:fldCharType="separate"/>
    </w:r>
    <w:r w:rsidR="00C87005">
      <w:rPr>
        <w:noProof/>
      </w:rPr>
      <w:t>1.0</w:t>
    </w:r>
    <w:r w:rsidR="0077069C">
      <w:fldChar w:fldCharType="end"/>
    </w:r>
    <w:r>
      <w:tab/>
    </w:r>
    <w:r w:rsidR="00764D61">
      <w:fldChar w:fldCharType="begin"/>
    </w:r>
    <w:r w:rsidR="00764D61">
      <w:instrText xml:space="preserve"> DATE  \@ "d. MMMM yyyy"  \* MERGEFORMAT </w:instrText>
    </w:r>
    <w:r w:rsidR="00764D61">
      <w:fldChar w:fldCharType="separate"/>
    </w:r>
    <w:r w:rsidR="00A47113">
      <w:rPr>
        <w:noProof/>
      </w:rPr>
      <w:t>2. Dezember 2020</w:t>
    </w:r>
    <w:r w:rsidR="00764D6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935B4"/>
    <w:rsid w:val="003A1E7E"/>
    <w:rsid w:val="003B33B2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764D61"/>
    <w:rsid w:val="0077069C"/>
    <w:rsid w:val="007B45B9"/>
    <w:rsid w:val="00833C16"/>
    <w:rsid w:val="00865C2A"/>
    <w:rsid w:val="009218C4"/>
    <w:rsid w:val="00924322"/>
    <w:rsid w:val="00934CE7"/>
    <w:rsid w:val="009545C5"/>
    <w:rsid w:val="00971A80"/>
    <w:rsid w:val="00997C03"/>
    <w:rsid w:val="009D2CDD"/>
    <w:rsid w:val="00A15391"/>
    <w:rsid w:val="00A33221"/>
    <w:rsid w:val="00A47113"/>
    <w:rsid w:val="00AA0E27"/>
    <w:rsid w:val="00AE68A5"/>
    <w:rsid w:val="00AF0930"/>
    <w:rsid w:val="00AF36CD"/>
    <w:rsid w:val="00B0192F"/>
    <w:rsid w:val="00B15BAB"/>
    <w:rsid w:val="00B70B27"/>
    <w:rsid w:val="00BB5EE7"/>
    <w:rsid w:val="00BD2345"/>
    <w:rsid w:val="00BE475B"/>
    <w:rsid w:val="00C446D3"/>
    <w:rsid w:val="00C87005"/>
    <w:rsid w:val="00C92252"/>
    <w:rsid w:val="00D43CA4"/>
    <w:rsid w:val="00D63189"/>
    <w:rsid w:val="00D64031"/>
    <w:rsid w:val="00D90239"/>
    <w:rsid w:val="00DD009D"/>
    <w:rsid w:val="00E5487A"/>
    <w:rsid w:val="00E75639"/>
    <w:rsid w:val="00F050B5"/>
    <w:rsid w:val="00F12428"/>
    <w:rsid w:val="00F4308A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8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8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15B8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90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Normal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AE68A5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E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3</TotalTime>
  <Pages>11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Ricardo Morgado Coelho</cp:lastModifiedBy>
  <cp:revision>4</cp:revision>
  <dcterms:created xsi:type="dcterms:W3CDTF">2020-12-02T18:45:00Z</dcterms:created>
  <dcterms:modified xsi:type="dcterms:W3CDTF">2020-12-02T18:48:00Z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